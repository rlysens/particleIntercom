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16" w:rsidRDefault="00692064">
      <w:pPr>
        <w:pStyle w:val="Title"/>
      </w:pPr>
      <w:r>
        <w:t>Hola Intercom Software Guide</w:t>
      </w:r>
      <w:bookmarkStart w:id="0" w:name="_GoBack"/>
      <w:bookmarkEnd w:id="0"/>
    </w:p>
    <w:p w:rsidR="00B50E44" w:rsidRDefault="00B61F44" w:rsidP="00C571C9">
      <w:pPr>
        <w:pStyle w:val="Heading1"/>
      </w:pPr>
      <w:r>
        <w:t>Revision History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09/01/2017: 1</w:t>
      </w:r>
      <w:r w:rsidRPr="00B61F44">
        <w:rPr>
          <w:vertAlign w:val="superscript"/>
        </w:rPr>
        <w:t>st</w:t>
      </w:r>
      <w:r>
        <w:t xml:space="preserve"> draft</w:t>
      </w:r>
    </w:p>
    <w:p w:rsidR="00B61F44" w:rsidRDefault="00B61F44" w:rsidP="00B61F44">
      <w:pPr>
        <w:pStyle w:val="ListParagraph"/>
        <w:numPr>
          <w:ilvl w:val="0"/>
          <w:numId w:val="27"/>
        </w:numPr>
      </w:pPr>
      <w:r>
        <w:t>09/18/2017: Added buddy_id to cloud api</w:t>
      </w:r>
    </w:p>
    <w:p w:rsidR="005E4288" w:rsidRDefault="005E4288" w:rsidP="00B61F44">
      <w:pPr>
        <w:pStyle w:val="ListParagraph"/>
        <w:numPr>
          <w:ilvl w:val="0"/>
          <w:numId w:val="27"/>
        </w:numPr>
      </w:pPr>
      <w:r>
        <w:t>10/02/2017: Added echo request and reply messages</w:t>
      </w:r>
    </w:p>
    <w:p w:rsidR="002A07CD" w:rsidRDefault="002A07CD" w:rsidP="00B61F44">
      <w:pPr>
        <w:pStyle w:val="ListParagraph"/>
        <w:numPr>
          <w:ilvl w:val="0"/>
          <w:numId w:val="27"/>
        </w:numPr>
      </w:pPr>
      <w:r>
        <w:t>10/16/2017: Added 3</w:t>
      </w:r>
      <w:r w:rsidRPr="002A07CD">
        <w:rPr>
          <w:vertAlign w:val="superscript"/>
        </w:rPr>
        <w:t>rd</w:t>
      </w:r>
      <w:r>
        <w:t xml:space="preserve"> party components and updated messages</w:t>
      </w:r>
    </w:p>
    <w:p w:rsidR="00430995" w:rsidRDefault="00430995" w:rsidP="00B61F44">
      <w:pPr>
        <w:pStyle w:val="ListParagraph"/>
        <w:numPr>
          <w:ilvl w:val="0"/>
          <w:numId w:val="27"/>
        </w:numPr>
      </w:pPr>
      <w:r>
        <w:t>10/24/2017: Added manuf_config</w:t>
      </w:r>
      <w:r w:rsidR="003065FE">
        <w:t>.py. Updated message handler,</w:t>
      </w:r>
      <w:r>
        <w:t xml:space="preserve"> messages</w:t>
      </w:r>
      <w:r w:rsidR="003065FE">
        <w:t xml:space="preserve"> and cloud_api</w:t>
      </w:r>
    </w:p>
    <w:p w:rsidR="00753A21" w:rsidRDefault="00D46B44" w:rsidP="00B61F44">
      <w:pPr>
        <w:pStyle w:val="ListParagraph"/>
        <w:numPr>
          <w:ilvl w:val="0"/>
          <w:numId w:val="27"/>
        </w:numPr>
      </w:pPr>
      <w:r>
        <w:t>10/25</w:t>
      </w:r>
      <w:r w:rsidR="00753A21">
        <w:t>/2017: Added pin assignments</w:t>
      </w:r>
      <w:r w:rsidR="000A6F80">
        <w:t>. Added MAX17043 Particle Library</w:t>
      </w:r>
    </w:p>
    <w:p w:rsidR="001E190A" w:rsidRDefault="001E190A" w:rsidP="00B61F44">
      <w:pPr>
        <w:pStyle w:val="ListParagraph"/>
        <w:numPr>
          <w:ilvl w:val="0"/>
          <w:numId w:val="27"/>
        </w:numPr>
      </w:pPr>
      <w:r>
        <w:t>10/30/2017: Added restarted parameter to i_am message</w:t>
      </w:r>
    </w:p>
    <w:p w:rsidR="00E52DEB" w:rsidRDefault="00E52DEB" w:rsidP="00B61F44">
      <w:pPr>
        <w:pStyle w:val="ListParagraph"/>
        <w:numPr>
          <w:ilvl w:val="0"/>
          <w:numId w:val="27"/>
        </w:numPr>
      </w:pPr>
      <w:r>
        <w:t>10/31/2017: Added battery_lvl to cloud api</w:t>
      </w:r>
      <w:r w:rsidR="00AF7958">
        <w:t>. Cloud api now ticks.</w:t>
      </w:r>
    </w:p>
    <w:p w:rsidR="00FB443D" w:rsidRDefault="00FB443D" w:rsidP="00B61F44">
      <w:pPr>
        <w:pStyle w:val="ListParagraph"/>
        <w:numPr>
          <w:ilvl w:val="0"/>
          <w:numId w:val="27"/>
        </w:numPr>
      </w:pPr>
      <w:r>
        <w:t>11/21/2017: Added S1509 I/O Expander.</w:t>
      </w:r>
    </w:p>
    <w:p w:rsidR="00C67DAD" w:rsidRPr="00B61F44" w:rsidRDefault="00C67DAD" w:rsidP="00B61F44">
      <w:pPr>
        <w:pStyle w:val="ListParagraph"/>
        <w:numPr>
          <w:ilvl w:val="0"/>
          <w:numId w:val="27"/>
        </w:numPr>
      </w:pPr>
      <w:r>
        <w:t>11/27/2017: Added multiple buddy support.</w:t>
      </w:r>
    </w:p>
    <w:p w:rsidR="00255756" w:rsidRDefault="00255756" w:rsidP="00255756">
      <w:pPr>
        <w:pStyle w:val="Heading1"/>
      </w:pPr>
      <w:r>
        <w:t>Version Control</w:t>
      </w:r>
    </w:p>
    <w:p w:rsidR="001541AD" w:rsidRDefault="001541AD" w:rsidP="001541AD"/>
    <w:p w:rsidR="001541AD" w:rsidRDefault="00FC0A19" w:rsidP="001541AD">
      <w:hyperlink r:id="rId7" w:history="1">
        <w:r w:rsidR="001541AD" w:rsidRPr="00737968">
          <w:rPr>
            <w:rStyle w:val="Hyperlink"/>
          </w:rPr>
          <w:t>https://github.com/rlysens/particleIntercom/</w:t>
        </w:r>
      </w:hyperlink>
    </w:p>
    <w:p w:rsidR="001541AD" w:rsidRPr="001541AD" w:rsidRDefault="001541AD" w:rsidP="001541AD"/>
    <w:p w:rsidR="00255756" w:rsidRDefault="001541AD" w:rsidP="00255756">
      <w:pPr>
        <w:pStyle w:val="Heading1"/>
      </w:pPr>
      <w:r>
        <w:t xml:space="preserve">Third Party </w:t>
      </w:r>
      <w:r w:rsidR="00255756">
        <w:t>Components</w:t>
      </w:r>
    </w:p>
    <w:p w:rsidR="001541AD" w:rsidRDefault="001541AD" w:rsidP="001541AD"/>
    <w:p w:rsidR="00D46B44" w:rsidRDefault="00D46B44" w:rsidP="001541AD">
      <w:r w:rsidRPr="00D46B44">
        <w:t>SparkFun_MAX17043_Particle_Library</w:t>
      </w:r>
      <w:r>
        <w:t xml:space="preserve">: </w:t>
      </w:r>
      <w:hyperlink r:id="rId8" w:history="1">
        <w:r w:rsidRPr="00D46B44">
          <w:rPr>
            <w:rStyle w:val="Hyperlink"/>
          </w:rPr>
          <w:t>https://github.com/sparkfun/SparkFun_MAX17043_Particle_Library.git</w:t>
        </w:r>
      </w:hyperlink>
    </w:p>
    <w:p w:rsidR="00897D1E" w:rsidRDefault="00897D1E" w:rsidP="001541AD">
      <w:pPr>
        <w:contextualSpacing/>
      </w:pPr>
      <w:r w:rsidRPr="00897D1E">
        <w:t>SparkFunSX1509</w:t>
      </w:r>
      <w:r>
        <w:t xml:space="preserve"> Library:</w:t>
      </w:r>
    </w:p>
    <w:p w:rsidR="00897D1E" w:rsidRDefault="00FC0A19" w:rsidP="001541AD">
      <w:pPr>
        <w:contextualSpacing/>
      </w:pPr>
      <w:hyperlink r:id="rId9" w:history="1">
        <w:r w:rsidR="00897D1E" w:rsidRPr="00897D1E">
          <w:rPr>
            <w:rStyle w:val="Hyperlink"/>
          </w:rPr>
          <w:t>https://github.com/sparkfun/SparkFun_SX1509_Arduino_Library</w:t>
        </w:r>
      </w:hyperlink>
    </w:p>
    <w:p w:rsidR="00897D1E" w:rsidRDefault="00897D1E" w:rsidP="001541AD">
      <w:pPr>
        <w:contextualSpacing/>
      </w:pPr>
    </w:p>
    <w:p w:rsidR="001541AD" w:rsidRDefault="001541AD" w:rsidP="001541AD">
      <w:r>
        <w:t>LCM</w:t>
      </w:r>
      <w:r w:rsidR="00986FB5">
        <w:t xml:space="preserve">: </w:t>
      </w:r>
      <w:hyperlink r:id="rId10" w:history="1">
        <w:r w:rsidR="008B75C0" w:rsidRPr="002716A8">
          <w:rPr>
            <w:rStyle w:val="Hyperlink"/>
          </w:rPr>
          <w:t>https://lcm-proj.github.io/</w:t>
        </w:r>
      </w:hyperlink>
      <w:r w:rsidR="008B75C0">
        <w:t xml:space="preserve"> (in source tree)</w:t>
      </w:r>
    </w:p>
    <w:p w:rsidR="008B75C0" w:rsidRDefault="008B75C0" w:rsidP="001541AD">
      <w:r>
        <w:t>Name-gen (in source tree)</w:t>
      </w:r>
    </w:p>
    <w:p w:rsidR="001541AD" w:rsidRDefault="001541AD" w:rsidP="001541AD">
      <w:r>
        <w:t>XTEA</w:t>
      </w:r>
      <w:r w:rsidR="00986FB5">
        <w:t>: mbedtls-2.5.1</w:t>
      </w:r>
    </w:p>
    <w:p w:rsidR="008B75C0" w:rsidRDefault="00986FB5" w:rsidP="008B75C0">
      <w:pPr>
        <w:rPr>
          <w:rStyle w:val="Hyperlink"/>
        </w:rPr>
      </w:pPr>
      <w:r>
        <w:t xml:space="preserve">XTEA Python: </w:t>
      </w:r>
      <w:hyperlink r:id="rId11" w:history="1">
        <w:r w:rsidRPr="00737968">
          <w:rPr>
            <w:rStyle w:val="Hyperlink"/>
          </w:rPr>
          <w:t>https://pypi.python.org/pypi/xtea/0.4.0</w:t>
        </w:r>
      </w:hyperlink>
      <w:r w:rsidR="008B75C0" w:rsidRPr="008B75C0">
        <w:rPr>
          <w:rStyle w:val="Hyperlink"/>
          <w:u w:val="none"/>
        </w:rPr>
        <w:t xml:space="preserve"> (in source tree)</w:t>
      </w:r>
    </w:p>
    <w:p w:rsidR="00316593" w:rsidRDefault="00316593" w:rsidP="00316593">
      <w:r>
        <w:t>particle.py</w:t>
      </w:r>
      <w:r w:rsidR="008B75C0">
        <w:t xml:space="preserve"> (in source tree)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Pytz.py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Dateutil</w:t>
      </w:r>
    </w:p>
    <w:p w:rsidR="00316593" w:rsidRDefault="00316593" w:rsidP="00316593">
      <w:pPr>
        <w:pStyle w:val="ListParagraph"/>
        <w:numPr>
          <w:ilvl w:val="0"/>
          <w:numId w:val="28"/>
        </w:numPr>
      </w:pPr>
      <w:r>
        <w:t>Requests</w:t>
      </w:r>
    </w:p>
    <w:p w:rsidR="00316593" w:rsidRDefault="000A2816" w:rsidP="00316593">
      <w:pPr>
        <w:pStyle w:val="ListParagraph"/>
        <w:numPr>
          <w:ilvl w:val="0"/>
          <w:numId w:val="28"/>
        </w:numPr>
      </w:pPr>
      <w:r>
        <w:t>pex</w:t>
      </w:r>
      <w:r w:rsidR="00316593">
        <w:t>pect</w:t>
      </w:r>
    </w:p>
    <w:p w:rsidR="00986FB5" w:rsidRPr="001541AD" w:rsidRDefault="00986FB5" w:rsidP="001541AD"/>
    <w:p w:rsidR="00914A5C" w:rsidRDefault="00914A5C" w:rsidP="00C571C9">
      <w:pPr>
        <w:pStyle w:val="Heading1"/>
      </w:pPr>
      <w:r>
        <w:t>Shell Commands</w:t>
      </w:r>
    </w:p>
    <w:p w:rsidR="00914A5C" w:rsidRDefault="00914A5C" w:rsidP="00914A5C"/>
    <w:p w:rsidR="00914A5C" w:rsidRDefault="00914A5C" w:rsidP="00914A5C">
      <w:r w:rsidRPr="00914A5C">
        <w:t>particle call Intercom1 en</w:t>
      </w:r>
      <w:r>
        <w:t>|dis</w:t>
      </w:r>
      <w:r w:rsidRPr="00914A5C">
        <w:t>_prntgrp messages</w:t>
      </w:r>
      <w:r>
        <w:t>/stats/default</w:t>
      </w:r>
    </w:p>
    <w:p w:rsidR="00914A5C" w:rsidRDefault="00914A5C" w:rsidP="00914A5C">
      <w:r>
        <w:t>particle serial monitor COM3/COM4</w:t>
      </w:r>
    </w:p>
    <w:p w:rsidR="00914A5C" w:rsidRDefault="00914A5C" w:rsidP="00914A5C">
      <w:r>
        <w:t xml:space="preserve">python </w:t>
      </w:r>
      <w:r w:rsidRPr="00914A5C">
        <w:t>build.py --device Intercom1/Intercom2/all [--flash]</w:t>
      </w:r>
    </w:p>
    <w:p w:rsidR="00914A5C" w:rsidRDefault="00914A5C" w:rsidP="00914A5C">
      <w:r w:rsidRPr="00914A5C">
        <w:t>copypython2amazon.bat</w:t>
      </w:r>
    </w:p>
    <w:p w:rsidR="00D0313A" w:rsidRDefault="00D0313A" w:rsidP="00914A5C">
      <w:r>
        <w:t>copyjson2amazon.bat</w:t>
      </w:r>
    </w:p>
    <w:p w:rsidR="00914A5C" w:rsidRDefault="00914A5C" w:rsidP="00914A5C">
      <w:r w:rsidRPr="00914A5C">
        <w:t>ssh2amazonec3.bat</w:t>
      </w:r>
    </w:p>
    <w:p w:rsidR="00D0313A" w:rsidRDefault="00D0313A" w:rsidP="00D0313A">
      <w:r>
        <w:t>python manuf_config.py [-h,--help] [-c,--skip_claim] [-f,--skip_flash] [-i,--image_filename &lt;image_filename&gt;]</w:t>
      </w:r>
    </w:p>
    <w:p w:rsidR="00914A5C" w:rsidRDefault="00D0313A" w:rsidP="00D0313A">
      <w:r>
        <w:t xml:space="preserve">        Finds and claims connected devices, sets up Wifi, flashes reference fw image and configures name, buddy name and secret key.</w:t>
      </w:r>
    </w:p>
    <w:p w:rsidR="00914A5C" w:rsidRDefault="00914A5C" w:rsidP="00914A5C"/>
    <w:p w:rsidR="008B1491" w:rsidRDefault="008B1491" w:rsidP="00C571C9">
      <w:pPr>
        <w:pStyle w:val="Heading1"/>
      </w:pPr>
      <w:r>
        <w:t>Pin Assignments</w:t>
      </w:r>
    </w:p>
    <w:p w:rsidR="00897D1E" w:rsidRDefault="00897D1E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P</w:t>
      </w:r>
      <w:r>
        <w:rPr>
          <w:rFonts w:ascii="Calibri" w:eastAsia="Times New Roman" w:hAnsi="Calibri" w:cs="Calibri"/>
          <w:color w:val="000000"/>
          <w:lang w:eastAsia="nl-BE"/>
        </w:rPr>
        <w:t>hoton p</w:t>
      </w:r>
      <w:r w:rsidRPr="008B1491">
        <w:rPr>
          <w:rFonts w:ascii="Calibri" w:eastAsia="Times New Roman" w:hAnsi="Calibri" w:cs="Calibri"/>
          <w:color w:val="000000"/>
          <w:lang w:eastAsia="nl-BE"/>
        </w:rPr>
        <w:t>in assignments</w:t>
      </w:r>
      <w:r w:rsid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A5 = SI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A4 = SO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A3 = SCK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A2 = xDCS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A1 = xRESET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A0 = DREQ to codec</w:t>
      </w:r>
    </w:p>
    <w:p w:rsidR="008B1491" w:rsidRPr="008B1491" w:rsidRDefault="008B1491" w:rsidP="008B1491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B1491">
        <w:rPr>
          <w:rFonts w:ascii="Calibri" w:eastAsia="Times New Roman" w:hAnsi="Calibri" w:cs="Calibri"/>
          <w:color w:val="000000"/>
          <w:lang w:eastAsia="nl-BE"/>
        </w:rPr>
        <w:t>DAC = xCS to codec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D0 = SDA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D1 = SCL to MAX17043 fuel gauge IC and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D2 = xRST to sx1509 i/o expander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D7 = Buddy-is-Listening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 </w:t>
      </w:r>
    </w:p>
    <w:p w:rsid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SX1509</w:t>
      </w:r>
      <w:r>
        <w:rPr>
          <w:rFonts w:ascii="Calibri" w:eastAsia="Times New Roman" w:hAnsi="Calibri" w:cs="Calibri"/>
          <w:color w:val="000000"/>
          <w:lang w:eastAsia="nl-BE"/>
        </w:rPr>
        <w:t xml:space="preserve"> I/O Expander pin assignments</w:t>
      </w:r>
      <w:r w:rsidRPr="00897D1E">
        <w:rPr>
          <w:rFonts w:ascii="Calibri" w:eastAsia="Times New Roman" w:hAnsi="Calibri" w:cs="Calibri"/>
          <w:color w:val="000000"/>
          <w:lang w:eastAsia="nl-BE"/>
        </w:rPr>
        <w:t>: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1 = Buddy 0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2 = Buddy 1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3 = Buddy 2 button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4 = Buddy 0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5 = Buddy 1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6 = Buddy 2 LED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lastRenderedPageBreak/>
        <w:t>8 = Vol.Dec.</w:t>
      </w:r>
    </w:p>
    <w:p w:rsidR="00897D1E" w:rsidRPr="00897D1E" w:rsidRDefault="00897D1E" w:rsidP="00897D1E">
      <w:pPr>
        <w:spacing w:after="0" w:line="240" w:lineRule="auto"/>
        <w:rPr>
          <w:rFonts w:ascii="Calibri" w:eastAsia="Times New Roman" w:hAnsi="Calibri" w:cs="Calibri"/>
          <w:color w:val="000000"/>
          <w:lang w:eastAsia="nl-BE"/>
        </w:rPr>
      </w:pPr>
      <w:r w:rsidRPr="00897D1E">
        <w:rPr>
          <w:rFonts w:ascii="Calibri" w:eastAsia="Times New Roman" w:hAnsi="Calibri" w:cs="Calibri"/>
          <w:color w:val="000000"/>
          <w:lang w:eastAsia="nl-BE"/>
        </w:rPr>
        <w:t>9 = Vol.Inc.</w:t>
      </w:r>
    </w:p>
    <w:p w:rsidR="00C571C9" w:rsidRDefault="00C571C9" w:rsidP="00C571C9">
      <w:pPr>
        <w:pStyle w:val="Heading1"/>
      </w:pPr>
      <w:r>
        <w:t>Firmware</w:t>
      </w:r>
      <w:r w:rsidR="00914A5C">
        <w:t xml:space="preserve"> Design</w:t>
      </w:r>
    </w:p>
    <w:p w:rsidR="00C571C9" w:rsidRPr="00C571C9" w:rsidRDefault="00C571C9" w:rsidP="00C571C9"/>
    <w:p w:rsidR="00C571C9" w:rsidRDefault="00C571C9" w:rsidP="00C571C9">
      <w:pPr>
        <w:pStyle w:val="Heading2"/>
      </w:pPr>
      <w:r>
        <w:t>Ownership</w:t>
      </w:r>
    </w:p>
    <w:p w:rsidR="00C571C9" w:rsidRDefault="009B1AD2" w:rsidP="00C571C9">
      <w:r>
        <w:rPr>
          <w:noProof/>
          <w:lang w:val="nl-BE" w:eastAsia="nl-BE"/>
        </w:rPr>
        <w:drawing>
          <wp:inline distT="0" distB="0" distL="0" distR="0">
            <wp:extent cx="5943600" cy="4661034"/>
            <wp:effectExtent l="0" t="0" r="0" b="6350"/>
            <wp:docPr id="12" name="Picture 12" descr="https://yuml.me/81d45c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1d45cf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C571C9" w:rsidRDefault="00C571C9" w:rsidP="00C571C9">
      <w:pPr>
        <w:pStyle w:val="Heading2"/>
      </w:pPr>
      <w:r>
        <w:t>Root</w:t>
      </w:r>
    </w:p>
    <w:p w:rsidR="00C571C9" w:rsidRDefault="00C571C9" w:rsidP="00C571C9"/>
    <w:p w:rsidR="00C571C9" w:rsidRDefault="00305DDF" w:rsidP="00C571C9">
      <w:r>
        <w:rPr>
          <w:noProof/>
          <w:lang w:val="nl-BE" w:eastAsia="nl-BE"/>
        </w:rPr>
        <w:lastRenderedPageBreak/>
        <w:drawing>
          <wp:inline distT="0" distB="0" distL="0" distR="0">
            <wp:extent cx="4160520" cy="4229100"/>
            <wp:effectExtent l="0" t="0" r="0" b="0"/>
            <wp:docPr id="62" name="Picture 62" descr="https://yuml.me/87bf41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87bf41f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B50E44" w:rsidRDefault="00B50E44" w:rsidP="00C571C9">
      <w:pPr>
        <w:pStyle w:val="Heading2"/>
      </w:pPr>
    </w:p>
    <w:p w:rsidR="00C571C9" w:rsidRDefault="00C571C9" w:rsidP="00C571C9">
      <w:pPr>
        <w:pStyle w:val="Heading2"/>
      </w:pPr>
      <w:r>
        <w:t>Intercom Incoming</w:t>
      </w:r>
    </w:p>
    <w:p w:rsidR="00C571C9" w:rsidRDefault="00C571C9" w:rsidP="00C571C9"/>
    <w:p w:rsidR="00C571C9" w:rsidRDefault="00C571C9" w:rsidP="00C571C9">
      <w:r>
        <w:rPr>
          <w:noProof/>
          <w:lang w:val="nl-BE" w:eastAsia="nl-BE"/>
        </w:rPr>
        <w:drawing>
          <wp:inline distT="0" distB="0" distL="0" distR="0" wp14:anchorId="755B86FC" wp14:editId="53565A72">
            <wp:extent cx="5943600" cy="2516899"/>
            <wp:effectExtent l="0" t="0" r="0" b="0"/>
            <wp:docPr id="4" name="Picture 4" descr="https://yuml.me/1c4ec9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1c4ec9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A5C" w:rsidRDefault="00914A5C" w:rsidP="00C571C9">
      <w:pPr>
        <w:pStyle w:val="Heading2"/>
      </w:pPr>
    </w:p>
    <w:p w:rsidR="00C571C9" w:rsidRDefault="00C571C9" w:rsidP="00C571C9">
      <w:pPr>
        <w:pStyle w:val="Heading2"/>
      </w:pPr>
      <w:r>
        <w:t>Intercom Outgoing</w:t>
      </w:r>
    </w:p>
    <w:p w:rsidR="00C571C9" w:rsidRDefault="00C571C9" w:rsidP="00C571C9"/>
    <w:p w:rsidR="00C571C9" w:rsidRDefault="009B1AD2" w:rsidP="00305DDF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3390900" cy="2141220"/>
            <wp:effectExtent l="0" t="0" r="0" b="0"/>
            <wp:docPr id="59" name="Picture 59" descr="https://yuml.me/969fb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969fbe1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D2" w:rsidRDefault="009B1AD2" w:rsidP="00C571C9">
      <w:pPr>
        <w:pStyle w:val="Heading2"/>
      </w:pPr>
    </w:p>
    <w:p w:rsidR="00C571C9" w:rsidRDefault="00C571C9" w:rsidP="00C571C9">
      <w:pPr>
        <w:pStyle w:val="Heading2"/>
      </w:pPr>
      <w:r>
        <w:t>Intercom Controller</w:t>
      </w:r>
    </w:p>
    <w:p w:rsidR="00C571C9" w:rsidRPr="00C571C9" w:rsidRDefault="00305DDF" w:rsidP="00C571C9">
      <w:r>
        <w:rPr>
          <w:noProof/>
          <w:lang w:val="nl-BE" w:eastAsia="nl-BE"/>
        </w:rPr>
        <w:drawing>
          <wp:inline distT="0" distB="0" distL="0" distR="0">
            <wp:extent cx="5943600" cy="2085083"/>
            <wp:effectExtent l="0" t="0" r="0" b="0"/>
            <wp:docPr id="60" name="Picture 60" descr="https://yuml.me/a5cd4a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a5cd4a5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E44" w:rsidRDefault="00B50E44" w:rsidP="00C571C9">
      <w:pPr>
        <w:pStyle w:val="Heading2"/>
      </w:pPr>
    </w:p>
    <w:p w:rsidR="00305DDF" w:rsidRDefault="00305DDF" w:rsidP="00C571C9">
      <w:pPr>
        <w:pStyle w:val="Heading2"/>
      </w:pPr>
      <w:r>
        <w:t>Intercom Buddy</w:t>
      </w:r>
    </w:p>
    <w:p w:rsidR="00305DDF" w:rsidRDefault="007F764F" w:rsidP="007F764F">
      <w:pPr>
        <w:pStyle w:val="Heading2"/>
        <w:jc w:val="center"/>
      </w:pPr>
      <w:r>
        <w:rPr>
          <w:noProof/>
          <w:lang w:val="nl-BE" w:eastAsia="nl-BE"/>
        </w:rPr>
        <w:drawing>
          <wp:inline distT="0" distB="0" distL="0" distR="0">
            <wp:extent cx="5943600" cy="3620964"/>
            <wp:effectExtent l="0" t="0" r="0" b="0"/>
            <wp:docPr id="63" name="Picture 63" descr="https://yuml.me/71efe2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71efe2a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4F" w:rsidRDefault="007F764F" w:rsidP="00C571C9">
      <w:pPr>
        <w:pStyle w:val="Heading2"/>
      </w:pPr>
    </w:p>
    <w:p w:rsidR="00C571C9" w:rsidRDefault="00C571C9" w:rsidP="00C571C9">
      <w:pPr>
        <w:pStyle w:val="Heading2"/>
      </w:pPr>
      <w:r>
        <w:t>Codec</w:t>
      </w:r>
    </w:p>
    <w:p w:rsidR="00C571C9" w:rsidRPr="00C571C9" w:rsidRDefault="00C571C9" w:rsidP="00C571C9"/>
    <w:p w:rsidR="00C571C9" w:rsidRDefault="00C571C9" w:rsidP="00C571C9">
      <w:r>
        <w:rPr>
          <w:noProof/>
          <w:lang w:val="nl-BE" w:eastAsia="nl-BE"/>
        </w:rPr>
        <w:lastRenderedPageBreak/>
        <w:drawing>
          <wp:inline distT="0" distB="0" distL="0" distR="0" wp14:anchorId="4D0C4707" wp14:editId="6B0DAF35">
            <wp:extent cx="4983480" cy="3665220"/>
            <wp:effectExtent l="0" t="0" r="7620" b="0"/>
            <wp:docPr id="2" name="Picture 2" descr="https://yuml.me/473ef9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uml.me/473ef91c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>
      <w:pPr>
        <w:pStyle w:val="Heading2"/>
      </w:pPr>
      <w:r>
        <w:t>Message Handler</w:t>
      </w:r>
    </w:p>
    <w:p w:rsidR="00C571C9" w:rsidRDefault="00C571C9" w:rsidP="00C571C9"/>
    <w:p w:rsidR="00F8783F" w:rsidRDefault="0039000D" w:rsidP="00C571C9">
      <w:pPr>
        <w:pStyle w:val="Heading2"/>
      </w:pPr>
      <w:r>
        <w:rPr>
          <w:noProof/>
          <w:lang w:val="nl-BE" w:eastAsia="nl-BE"/>
        </w:rPr>
        <w:drawing>
          <wp:inline distT="0" distB="0" distL="0" distR="0">
            <wp:extent cx="4290060" cy="2049780"/>
            <wp:effectExtent l="0" t="0" r="0" b="7620"/>
            <wp:docPr id="96" name="Picture 96" descr="https://yuml.me/ef7f1f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ef7f1fb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3F" w:rsidRDefault="00F8783F" w:rsidP="00C571C9">
      <w:pPr>
        <w:pStyle w:val="Heading2"/>
      </w:pPr>
    </w:p>
    <w:p w:rsidR="00C571C9" w:rsidRDefault="00C571C9" w:rsidP="00C571C9">
      <w:pPr>
        <w:pStyle w:val="Heading2"/>
      </w:pPr>
      <w:r>
        <w:t>Messages</w:t>
      </w:r>
    </w:p>
    <w:p w:rsidR="00F8783F" w:rsidRDefault="00F8783F" w:rsidP="00F8783F"/>
    <w:p w:rsidR="00F8783F" w:rsidRDefault="00F8783F" w:rsidP="00F8783F">
      <w:r>
        <w:t>Note that the message channel is not considered reliable. Messages can get lost and the message protocols must be robust against occasional message loss.</w:t>
      </w:r>
    </w:p>
    <w:p w:rsidR="004D11D4" w:rsidRPr="00F8783F" w:rsidRDefault="004D11D4" w:rsidP="00F8783F">
      <w:r>
        <w:lastRenderedPageBreak/>
        <w:t>All mess</w:t>
      </w:r>
      <w:r w:rsidR="00D0313A">
        <w:t xml:space="preserve">ages except i_am </w:t>
      </w:r>
      <w:r>
        <w:t>are encrypted using XTEA block cipher.</w:t>
      </w:r>
      <w:r w:rsidR="00D0313A">
        <w:t xml:space="preserve"> The secret key is configured into the device at manufacturing time. </w:t>
      </w:r>
    </w:p>
    <w:p w:rsidR="00C571C9" w:rsidRDefault="00C571C9" w:rsidP="00C571C9"/>
    <w:p w:rsidR="005E4288" w:rsidRDefault="001E190A" w:rsidP="003065FE">
      <w:pPr>
        <w:jc w:val="center"/>
      </w:pPr>
      <w:r>
        <w:rPr>
          <w:noProof/>
          <w:lang w:val="nl-BE" w:eastAsia="nl-BE"/>
        </w:rPr>
        <w:drawing>
          <wp:inline distT="0" distB="0" distL="0" distR="0">
            <wp:extent cx="4030980" cy="6233160"/>
            <wp:effectExtent l="0" t="0" r="7620" b="0"/>
            <wp:docPr id="5" name="Picture 5" descr="https://yuml.me/0035c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0035c09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1C9" w:rsidRDefault="00C571C9" w:rsidP="00C571C9"/>
    <w:p w:rsidR="00C571C9" w:rsidRDefault="00C571C9" w:rsidP="00C571C9"/>
    <w:p w:rsidR="00FF4C5C" w:rsidRDefault="00FF4C5C" w:rsidP="00FF4C5C">
      <w:pPr>
        <w:pStyle w:val="Heading2"/>
      </w:pPr>
      <w:r>
        <w:t>Intercom Cloud API</w:t>
      </w:r>
    </w:p>
    <w:p w:rsidR="0039000D" w:rsidRDefault="0039000D" w:rsidP="0039000D"/>
    <w:p w:rsidR="0039000D" w:rsidRPr="0039000D" w:rsidRDefault="0039000D" w:rsidP="0039000D">
      <w:r>
        <w:lastRenderedPageBreak/>
        <w:t>X=0, 1 or 2</w:t>
      </w:r>
    </w:p>
    <w:p w:rsidR="00FF4C5C" w:rsidRDefault="0039000D" w:rsidP="00FF4C5C">
      <w:r>
        <w:rPr>
          <w:noProof/>
          <w:lang w:val="nl-BE" w:eastAsia="nl-BE"/>
        </w:rPr>
        <w:drawing>
          <wp:inline distT="0" distB="0" distL="0" distR="0">
            <wp:extent cx="5943600" cy="3461104"/>
            <wp:effectExtent l="0" t="0" r="0" b="6350"/>
            <wp:docPr id="99" name="Picture 99" descr="https://yuml.me/ee121c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ee121c2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1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F44" w:rsidRDefault="00B61F44" w:rsidP="003065FE">
      <w:pPr>
        <w:jc w:val="center"/>
      </w:pPr>
    </w:p>
    <w:p w:rsidR="00FF4C5C" w:rsidRDefault="00FF4C5C" w:rsidP="00FF4C5C">
      <w:pPr>
        <w:pStyle w:val="Heading1"/>
      </w:pPr>
    </w:p>
    <w:p w:rsidR="00C65906" w:rsidRDefault="00AE6458" w:rsidP="00AE6458">
      <w:pPr>
        <w:pStyle w:val="Heading2"/>
      </w:pPr>
      <w:r>
        <w:t>Intercom Buttons and Leds</w:t>
      </w:r>
    </w:p>
    <w:p w:rsidR="00AE6458" w:rsidRDefault="00AE6458" w:rsidP="00AE6458"/>
    <w:p w:rsidR="00AE6458" w:rsidRDefault="00AE6458" w:rsidP="00AE6458">
      <w:r>
        <w:rPr>
          <w:noProof/>
          <w:lang w:val="nl-BE" w:eastAsia="nl-BE"/>
        </w:rPr>
        <w:drawing>
          <wp:inline distT="0" distB="0" distL="0" distR="0">
            <wp:extent cx="5943600" cy="1371056"/>
            <wp:effectExtent l="0" t="0" r="0" b="635"/>
            <wp:docPr id="9" name="Picture 9" descr="https://yuml.me/d7ab2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Img" descr="https://yuml.me/d7ab2a2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458" w:rsidRPr="00AE6458" w:rsidRDefault="00AE6458" w:rsidP="00AE6458"/>
    <w:p w:rsidR="00C65906" w:rsidRDefault="00C65906" w:rsidP="00C65906">
      <w:pPr>
        <w:pStyle w:val="Heading1"/>
      </w:pPr>
      <w:r>
        <w:t>Registry keys</w:t>
      </w:r>
    </w:p>
    <w:p w:rsidR="0039000D" w:rsidRPr="00C65906" w:rsidRDefault="0039000D" w:rsidP="00C65906"/>
    <w:p w:rsidR="00C65906" w:rsidRDefault="00C65906" w:rsidP="00C65906">
      <w:r>
        <w:t>REG_KEY_MY_NAME persistent</w:t>
      </w:r>
    </w:p>
    <w:p w:rsidR="00C65906" w:rsidRDefault="00C65906" w:rsidP="00C65906">
      <w:r>
        <w:t>REG_KEY_BUDDY_</w:t>
      </w:r>
      <w:r w:rsidR="0039000D">
        <w:t>X_</w:t>
      </w:r>
      <w:r>
        <w:t>NAME persistent</w:t>
      </w:r>
    </w:p>
    <w:p w:rsidR="00E166D7" w:rsidRDefault="00C65906" w:rsidP="00C65906">
      <w:r>
        <w:lastRenderedPageBreak/>
        <w:t>REG_KEY_BUDDY_</w:t>
      </w:r>
      <w:r w:rsidR="0039000D">
        <w:t>X_</w:t>
      </w:r>
      <w:r>
        <w:t>ID volatile</w:t>
      </w:r>
    </w:p>
    <w:p w:rsidR="00AF4FDD" w:rsidRDefault="00AF4FDD" w:rsidP="00C65906">
      <w:r>
        <w:t>REG_KEY_SECRET_KEY persistent</w:t>
      </w:r>
    </w:p>
    <w:p w:rsidR="0039000D" w:rsidRDefault="0039000D" w:rsidP="00C65906"/>
    <w:p w:rsidR="0039000D" w:rsidRPr="0039000D" w:rsidRDefault="0039000D" w:rsidP="0039000D">
      <w:r>
        <w:t>X=0, 1 or 2</w:t>
      </w:r>
    </w:p>
    <w:p w:rsidR="0039000D" w:rsidRDefault="0039000D" w:rsidP="00832D1E">
      <w:pPr>
        <w:pStyle w:val="Heading1"/>
      </w:pPr>
    </w:p>
    <w:p w:rsidR="00E166D7" w:rsidRDefault="00832D1E" w:rsidP="00832D1E">
      <w:pPr>
        <w:pStyle w:val="Heading1"/>
      </w:pPr>
      <w:r>
        <w:t>Server Side</w:t>
      </w:r>
    </w:p>
    <w:p w:rsidR="00430995" w:rsidRDefault="00832D1E" w:rsidP="00832D1E">
      <w:pPr>
        <w:rPr>
          <w:color w:val="FFFFFF" w:themeColor="background1"/>
          <w14:textFill>
            <w14:noFill/>
          </w14:textFill>
        </w:rPr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>
                <wp:extent cx="5486400" cy="6431280"/>
                <wp:effectExtent l="0" t="0" r="3810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1" name="Rectangle 11"/>
                        <wps:cNvSpPr/>
                        <wps:spPr>
                          <a:xfrm>
                            <a:off x="1752600" y="1165860"/>
                            <a:ext cx="165354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MSG_TABLE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msg_id -&gt; msg_handler_fun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752600" y="2168820"/>
                            <a:ext cx="2316480" cy="10210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Intercom_name_to_id_table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Intercom_name -&gt; intercom_id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52600" y="3307080"/>
                            <a:ext cx="2400300" cy="914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Intercom_id_to_intercom_table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</w:p>
                            <w:p w:rsidR="00832D1E" w:rsidRDefault="00832D1E" w:rsidP="00832D1E">
                              <w:pPr>
                                <w:jc w:val="center"/>
                              </w:pPr>
                              <w:r>
                                <w:t>Intercom_id -&gt; intercom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3" idx="2"/>
                          <a:endCxn id="14" idx="0"/>
                        </wps:cNvCnPr>
                        <wps:spPr>
                          <a:xfrm>
                            <a:off x="2910840" y="3189900"/>
                            <a:ext cx="41910" cy="1171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832D1E">
                                <w:rPr>
                                  <w:b/>
                                </w:rPr>
                                <w:t>Message_Handler</w:t>
                              </w:r>
                            </w:p>
                            <w:p w:rsid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Send()</w:t>
                              </w:r>
                            </w:p>
                            <w:p w:rsidR="00832D1E" w:rsidRPr="00832D1E" w:rsidRDefault="00832D1E" w:rsidP="00832D1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Receive()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>
                          <a:stCxn id="16" idx="2"/>
                          <a:endCxn id="11" idx="0"/>
                        </wps:cNvCnPr>
                        <wps:spPr>
                          <a:xfrm>
                            <a:off x="2575560" y="1028700"/>
                            <a:ext cx="3810" cy="13716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socket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6" idx="3"/>
                          <a:endCxn id="1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396740" y="2255520"/>
                            <a:ext cx="1051560" cy="33223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90F00">
                                <w:rPr>
                                  <w:b/>
                                </w:rPr>
                                <w:t>Intercom</w:t>
                              </w:r>
                            </w:p>
                            <w:p w:rsidR="00C90F00" w:rsidRDefault="00C90F00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sendTo()</w:t>
                              </w:r>
                            </w:p>
                            <w:p w:rsidR="00C90F00" w:rsidRDefault="0039000D" w:rsidP="0039000D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set</w:t>
                              </w:r>
                              <w:r w:rsidR="00C90F00">
                                <w:rPr>
                                  <w:b/>
                                </w:rPr>
                                <w:t>Buddy()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getEncoderCryptoCodec()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getDecoderCryptoCodec</w:t>
                              </w:r>
                            </w:p>
                            <w:p w:rsidR="00D0313A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0313A" w:rsidRPr="00C90F00" w:rsidRDefault="00D0313A" w:rsidP="00C90F0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14" idx="3"/>
                          <a:endCxn id="20" idx="1"/>
                        </wps:cNvCnPr>
                        <wps:spPr>
                          <a:xfrm>
                            <a:off x="4152900" y="3764280"/>
                            <a:ext cx="243840" cy="1524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20" idx="0"/>
                        </wps:cNvCnPr>
                        <wps:spPr>
                          <a:xfrm>
                            <a:off x="4922520" y="2255520"/>
                            <a:ext cx="563880" cy="1645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20" idx="0"/>
                          <a:endCxn id="16" idx="3"/>
                        </wps:cNvCnPr>
                        <wps:spPr>
                          <a:xfrm flipH="1" flipV="1">
                            <a:off x="3329940" y="571500"/>
                            <a:ext cx="1592580" cy="16840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100" y="2133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jc w:val="center"/>
                              </w:pPr>
                              <w:r>
                                <w:t>Msg_voice_data_handler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620" y="111726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Msg_i_am_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20392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C90F00" w:rsidP="00C90F0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Msg_who_is_</w:t>
                              </w: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0" y="29536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90F00" w:rsidRDefault="0039000D" w:rsidP="00C90F0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Set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_buddy_</w:t>
                              </w:r>
                              <w:r w:rsidR="00C90F00"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br/>
                                <w:t>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stCxn id="11" idx="1"/>
                          <a:endCxn id="24" idx="3"/>
                        </wps:cNvCnPr>
                        <wps:spPr>
                          <a:xfrm flipH="1" flipV="1">
                            <a:off x="1234440" y="441960"/>
                            <a:ext cx="518160" cy="11811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11" idx="1"/>
                          <a:endCxn id="25" idx="3"/>
                        </wps:cNvCnPr>
                        <wps:spPr>
                          <a:xfrm flipH="1" flipV="1">
                            <a:off x="1203960" y="1345860"/>
                            <a:ext cx="548640" cy="27720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11" idx="1"/>
                          <a:endCxn id="26" idx="3"/>
                        </wps:cNvCnPr>
                        <wps:spPr>
                          <a:xfrm flipH="1">
                            <a:off x="1196340" y="1623060"/>
                            <a:ext cx="556260" cy="6448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11" idx="1"/>
                          <a:endCxn id="27" idx="3"/>
                        </wps:cNvCnPr>
                        <wps:spPr>
                          <a:xfrm flipH="1">
                            <a:off x="1196340" y="1623060"/>
                            <a:ext cx="556260" cy="15592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628900" y="952500"/>
                            <a:ext cx="35750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Pr="00B54957" w:rsidRDefault="00B54957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</w:pPr>
                              <w:r w:rsidRPr="00B54957"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6"/>
                        <wps:cNvSpPr txBox="1"/>
                        <wps:spPr>
                          <a:xfrm>
                            <a:off x="4355760" y="189450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n..1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6"/>
                        <wps:cNvSpPr txBox="1"/>
                        <wps:spPr>
                          <a:xfrm>
                            <a:off x="3611880" y="563880"/>
                            <a:ext cx="39941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33000"/>
                            </a:schemeClr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4957" w:rsidRDefault="00B54957" w:rsidP="00B54957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STKaiti" w:cs="Tahoma"/>
                                  <w:color w:val="000000"/>
                                  <w:sz w:val="22"/>
                                  <w:szCs w:val="22"/>
                                  <w:lang w:val="en-US"/>
                                  <w14:textFill>
                                    <w14:solidFill>
                                      <w14:srgbClr w14:val="000000">
                                        <w14:alpha w14:val="50000"/>
                                      </w14:srgbClr>
                                    </w14:solidFill>
                                  </w14:textFill>
                                </w:rPr>
                                <w:t>1..1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>
                          <a:stCxn id="24" idx="2"/>
                          <a:endCxn id="14" idx="1"/>
                        </wps:cNvCnPr>
                        <wps:spPr>
                          <a:xfrm>
                            <a:off x="636270" y="670560"/>
                            <a:ext cx="1116330" cy="3093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>
                          <a:stCxn id="25" idx="2"/>
                          <a:endCxn id="13" idx="1"/>
                        </wps:cNvCnPr>
                        <wps:spPr>
                          <a:xfrm>
                            <a:off x="605790" y="1574460"/>
                            <a:ext cx="1146810" cy="1104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605790" y="1584960"/>
                            <a:ext cx="1131570" cy="2148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Arrow Connector 42"/>
                        <wps:cNvCnPr>
                          <a:stCxn id="26" idx="2"/>
                          <a:endCxn id="13" idx="1"/>
                        </wps:cNvCnPr>
                        <wps:spPr>
                          <a:xfrm>
                            <a:off x="598170" y="2496480"/>
                            <a:ext cx="1154430" cy="1828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Arrow Connector 43"/>
                        <wps:cNvCnPr>
                          <a:stCxn id="27" idx="2"/>
                          <a:endCxn id="14" idx="1"/>
                        </wps:cNvCnPr>
                        <wps:spPr>
                          <a:xfrm>
                            <a:off x="598170" y="3410880"/>
                            <a:ext cx="1154430" cy="35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endCxn id="16" idx="1"/>
                        </wps:cNvCnPr>
                        <wps:spPr>
                          <a:xfrm>
                            <a:off x="1242060" y="441960"/>
                            <a:ext cx="579120" cy="129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>
                          <a:stCxn id="25" idx="3"/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77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Arrow Connector 47"/>
                        <wps:cNvCnPr>
                          <a:stCxn id="26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16963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Arrow Connector 48"/>
                        <wps:cNvCnPr>
                          <a:stCxn id="27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261078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0" y="379188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Msg_echo_request_data_handler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561500"/>
                            <a:ext cx="1196340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E4288" w:rsidRDefault="005E4288" w:rsidP="005E428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Msg_echo_reply_data_handler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50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27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51" idx="0"/>
                          <a:endCxn id="14" idx="1"/>
                        </wps:cNvCnPr>
                        <wps:spPr>
                          <a:xfrm flipV="1">
                            <a:off x="598170" y="3764280"/>
                            <a:ext cx="1154430" cy="797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Straight Arrow Connector 54"/>
                        <wps:cNvCnPr>
                          <a:endCxn id="16" idx="1"/>
                        </wps:cNvCnPr>
                        <wps:spPr>
                          <a:xfrm flipV="1">
                            <a:off x="1203960" y="571500"/>
                            <a:ext cx="617220" cy="42262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>
                          <a:stCxn id="51" idx="3"/>
                          <a:endCxn id="16" idx="1"/>
                        </wps:cNvCnPr>
                        <wps:spPr>
                          <a:xfrm flipV="1">
                            <a:off x="1196340" y="571500"/>
                            <a:ext cx="624840" cy="42186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>
                          <a:stCxn id="11" idx="1"/>
                          <a:endCxn id="50" idx="3"/>
                        </wps:cNvCnPr>
                        <wps:spPr>
                          <a:xfrm flipH="1">
                            <a:off x="1196340" y="1623060"/>
                            <a:ext cx="556260" cy="23974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>
                          <a:stCxn id="11" idx="1"/>
                          <a:endCxn id="51" idx="3"/>
                        </wps:cNvCnPr>
                        <wps:spPr>
                          <a:xfrm flipH="1">
                            <a:off x="1196340" y="1623060"/>
                            <a:ext cx="556260" cy="316704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0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1" o:spid="_x0000_s1028" style="position:absolute;left:17526;top:11658;width:16535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g3Sr4A&#10;AADbAAAADwAAAGRycy9kb3ducmV2LnhtbERPyQrCMBC9C/5DGMGLaKoHlWoUEQQPLriA17EZ22Iz&#10;KU3U+vdGELzN460zndemEE+qXG5ZQb8XgSBOrM45VXA+rbpjEM4jaywsk4I3OZjPmo0pxtq++EDP&#10;o09FCGEXo4LM+zKW0iUZGXQ9WxIH7mYrgz7AKpW6wlcIN4UcRNFQGsw5NGRY0jKj5H58GAVrk5ui&#10;c+bd4LZ32+vo0nF681Cq3aoXExCeav8X/9xrHeb34ftLOEDO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tYN0q+AAAA2wAAAA8AAAAAAAAAAAAAAAAAmAIAAGRycy9kb3ducmV2&#10;LnhtbFBLBQYAAAAABAAEAPUAAACD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MSG_TABLE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msg_id -&gt; msg_handler_fun</w:t>
                        </w:r>
                      </w:p>
                    </w:txbxContent>
                  </v:textbox>
                </v:rect>
                <v:rect id="Rectangle 13" o:spid="_x0000_s1029" style="position:absolute;left:17526;top:21688;width:23164;height:10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YMpsEA&#10;AADb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TGDKb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Intercom_name_to_id_table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Intercom_name -&gt; intercom_id</w:t>
                        </w:r>
                      </w:p>
                    </w:txbxContent>
                  </v:textbox>
                </v:rect>
                <v:rect id="Rectangle 14" o:spid="_x0000_s1030" style="position:absolute;left:17526;top:33070;width:24003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+U0sEA&#10;AADb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n8PolHC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vlNLBAAAA2wAAAA8AAAAAAAAAAAAAAAAAmAIAAGRycy9kb3du&#10;cmV2LnhtbFBLBQYAAAAABAAEAPUAAACGAwAAAAA=&#10;" fillcolor="#3e8853 [3208]" strokecolor="#0d5571 [1604]" strokeweight="1pt">
                  <v:textbox>
                    <w:txbxContent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Intercom_id_to_intercom_table</w:t>
                        </w:r>
                      </w:p>
                      <w:p w:rsidR="00832D1E" w:rsidRDefault="00832D1E" w:rsidP="00832D1E">
                        <w:pPr>
                          <w:jc w:val="center"/>
                        </w:pPr>
                      </w:p>
                      <w:p w:rsidR="00832D1E" w:rsidRDefault="00832D1E" w:rsidP="00832D1E">
                        <w:pPr>
                          <w:jc w:val="center"/>
                        </w:pPr>
                        <w:r>
                          <w:t>Intercom_id -&gt; intercom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1" type="#_x0000_t32" style="position:absolute;left:29108;top:31899;width:419;height:11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HkTcIAAADbAAAADwAAAGRycy9kb3ducmV2LnhtbERPTWvCQBC9F/wPywi9NRuF2BpdRQqh&#10;Ir00CtLbkB2zwexsyG41/nu3IHibx/uc5XqwrbhQ7xvHCiZJCoK4crrhWsFhX7x9gPABWWPrmBTc&#10;yMN6NXpZYq7dlX/oUoZaxBD2OSowIXS5lL4yZNEnriOO3Mn1FkOEfS11j9cYbls5TdOZtNhwbDDY&#10;0aeh6lz+WQVf8/R4DI051Ofil7Lp9nv+vvNKvY6HzQJEoCE8xQ/3Vsf5Gfz/E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1HkTcIAAADbAAAADwAAAAAAAAAAAAAA&#10;AAChAgAAZHJzL2Rvd25yZXYueG1sUEsFBgAAAAAEAAQA+QAAAJADAAAAAA==&#10;" strokecolor="black [3213]" strokeweight="2pt">
                  <v:stroke endarrow="block" joinstyle="miter"/>
                </v:shape>
                <v:rect id="Rectangle 16" o:spid="_x0000_s1032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9Nb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B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QP/TW+AAAA2wAAAA8AAAAAAAAAAAAAAAAAmAIAAGRycy9kb3ducmV2&#10;LnhtbFBLBQYAAAAABAAEAPUAAACDAwAAAAA=&#10;" fillcolor="#1cade4 [3204]" strokecolor="#0d5571 [1604]" strokeweight="1pt">
                  <v:textbox>
                    <w:txbxContent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 w:rsidRPr="00832D1E">
                          <w:rPr>
                            <w:b/>
                          </w:rPr>
                          <w:t>Message_Handler</w:t>
                        </w:r>
                      </w:p>
                      <w:p w:rsid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Send()</w:t>
                        </w:r>
                      </w:p>
                      <w:p w:rsidR="00832D1E" w:rsidRPr="00832D1E" w:rsidRDefault="00832D1E" w:rsidP="00832D1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Receive()</w:t>
                        </w:r>
                      </w:p>
                    </w:txbxContent>
                  </v:textbox>
                </v:rect>
                <v:shape id="Straight Arrow Connector 17" o:spid="_x0000_s1033" type="#_x0000_t32" style="position:absolute;left:25755;top:10287;width:38;height:137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/focEAAADbAAAADwAAAGRycy9kb3ducmV2LnhtbERPS4vCMBC+C/6HMAt703QFV9ttFBFE&#10;ES8+QLwNzWxTbCalidr992ZB8DYf33PyeWdrcafWV44VfA0TEMSF0xWXCk7H1WAKwgdkjbVjUvBH&#10;Huazfi/HTLsH7+l+CKWIIewzVGBCaDIpfWHIoh+6hjhyv661GCJsS6lbfMRwW8tRknxLixXHBoMN&#10;LQ0V18PNKlinyfkcKnMqr6sLjUebXTrZeqU+P7rFD4hAXXiLX+6NjvMn8P9LPEDO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9+hwQAAANsAAAAPAAAAAAAAAAAAAAAA&#10;AKECAABkcnMvZG93bnJldi54bWxQSwUGAAAAAAQABAD5AAAAjwMAAAAA&#10;" strokecolor="black [3213]" strokeweight="2pt">
                  <v:stroke endarrow="block" joinstyle="miter"/>
                </v:shape>
                <v:rect id="Rectangle 18" o:spid="_x0000_s1034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socket</w:t>
                        </w:r>
                      </w:p>
                    </w:txbxContent>
                  </v:textbox>
                </v:rect>
                <v:shape id="Straight Arrow Connector 19" o:spid="_x0000_s1035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zuSMIAAADbAAAADwAAAGRycy9kb3ducmV2LnhtbERPS2vCQBC+F/wPywi9NRsDfSS6BhFE&#10;Kb3UBsTbkB2zwexsyK4a/71bKPQ2H99zFuVoO3GlwbeOFcySFARx7XTLjYLqZ/PyAcIHZI2dY1Jw&#10;Jw/lcvK0wEK7G3/TdR8aEUPYF6jAhNAXUvrakEWfuJ44cic3WAwRDo3UA95iuO1klqZv0mLLscFg&#10;T2tD9Xl/sQq2eXo4hNZUzXlzpNds95W/f3qlnqfjag4i0Bj+xX/unY7zc/j9JR4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hzuSMIAAADbAAAADwAAAAAAAAAAAAAA&#10;AAChAgAAZHJzL2Rvd25yZXYueG1sUEsFBgAAAAAEAAQA+QAAAJADAAAAAA==&#10;" strokecolor="black [3213]" strokeweight="2pt">
                  <v:stroke endarrow="block" joinstyle="miter"/>
                </v:shape>
                <v:rect id="Rectangle 20" o:spid="_x0000_s1036" style="position:absolute;left:43967;top:22555;width:10516;height:33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 w:rsidRPr="00C90F00">
                          <w:rPr>
                            <w:b/>
                          </w:rPr>
                          <w:t>Intercom</w:t>
                        </w:r>
                      </w:p>
                      <w:p w:rsidR="00C90F00" w:rsidRDefault="00C90F00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sendTo()</w:t>
                        </w:r>
                      </w:p>
                      <w:p w:rsidR="00C90F00" w:rsidRDefault="0039000D" w:rsidP="0039000D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set</w:t>
                        </w:r>
                        <w:r w:rsidR="00C90F00">
                          <w:rPr>
                            <w:b/>
                          </w:rPr>
                          <w:t>Buddy()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getEncoderCryptoCodec()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getDecoderCryptoCodec</w:t>
                        </w:r>
                      </w:p>
                      <w:p w:rsidR="00D0313A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D0313A" w:rsidRPr="00C90F00" w:rsidRDefault="00D0313A" w:rsidP="00C90F00">
                        <w:pPr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v:shape id="Straight Arrow Connector 21" o:spid="_x0000_s1037" type="#_x0000_t32" style="position:absolute;left:41529;top:37642;width:2438;height:1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o88MAAADbAAAADwAAAGRycy9kb3ducmV2LnhtbESPQYvCMBSE78L+h/AW9qaphdW1GmVZ&#10;EEW8WAXZ26N5NsXmpTRR6783guBxmJlvmNmis7W4UusrxwqGgwQEceF0xaWCw37Z/wHhA7LG2jEp&#10;uJOHxfyjN8NMuxvv6JqHUkQI+wwVmBCaTEpfGLLoB64hjt7JtRZDlG0pdYu3CLe1TJNkJC1WHBcM&#10;NvRnqDjnF6tgNUmOx1CZQ3le/tN3ut5Oxhuv1Ndn9zsFEagL7/CrvdYK0iE8v8QfIO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GKPPDAAAA2wAAAA8AAAAAAAAAAAAA&#10;AAAAoQIAAGRycy9kb3ducmV2LnhtbFBLBQYAAAAABAAEAPkAAACRAwAAAAA=&#10;" strokecolor="black [3213]" strokeweight="2pt">
                  <v:stroke endarrow="block" joinstyle="miter"/>
                </v:shape>
                <v:shape id="Straight Arrow Connector 22" o:spid="_x0000_s1038" type="#_x0000_t32" style="position:absolute;left:49225;top:22555;width:5639;height:164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23" o:spid="_x0000_s1039" type="#_x0000_t32" style="position:absolute;left:33299;top:5715;width:15926;height:168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8KPsIAAADbAAAADwAAAGRycy9kb3ducmV2LnhtbESPT4vCMBTE78J+h/AWvGm6ri5STWUV&#10;BG/+W9Hjo3m2pc1LabK1fnsjCB6HmfkNM190phItNa6wrOBrGIEgTq0uOFPwd1wPpiCcR9ZYWSYF&#10;d3KwSD56c4y1vfGe2oPPRICwi1FB7n0dS+nSnAy6oa2Jg3e1jUEfZJNJ3eAtwE0lR1H0Iw0WHBZy&#10;rGmVU1oe/o2Cs19vyyVjPaF2N5bnk73I6Vip/mf3OwPhqfPv8Ku90QpG3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W8KPsIAAADbAAAADwAAAAAAAAAAAAAA&#10;AAChAgAAZHJzL2Rvd25yZXYueG1sUEsFBgAAAAAEAAQA+QAAAJADAAAAAA==&#10;" strokecolor="black [3213]" strokeweight="2pt">
                  <v:stroke endarrow="block" joinstyle="miter"/>
                </v:shape>
                <v:rect id="Rectangle 24" o:spid="_x0000_s1040" style="position:absolute;left:381;top:2133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jc w:val="center"/>
                        </w:pPr>
                        <w:r>
                          <w:t>Msg_voice_data_handler</w:t>
                        </w:r>
                      </w:p>
                    </w:txbxContent>
                  </v:textbox>
                </v:rect>
                <v:rect id="Rectangle 25" o:spid="_x0000_s1041" style="position:absolute;left:76;top:1117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Gp/8EA&#10;AADbAAAADwAAAGRycy9kb3ducmV2LnhtbESP3YrCMBCF7xd8hzDC3m1ThVX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qxqf/BAAAA2wAAAA8AAAAAAAAAAAAAAAAAmAIAAGRycy9kb3du&#10;cmV2LnhtbFBLBQYAAAAABAAEAPUAAACGAwAAAAA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Msg_i_am_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6" o:spid="_x0000_s1042" style="position:absolute;top:20392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M3iL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B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mM3iL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C90F00" w:rsidP="00C90F00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Msg_who_is_</w:t>
                        </w: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rect id="Rectangle 27" o:spid="_x0000_s1043" style="position:absolute;top:29536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1cade4 [3204]" strokecolor="#0d5571 [1604]" strokeweight="1pt">
                  <v:textbox>
                    <w:txbxContent>
                      <w:p w:rsidR="00C90F00" w:rsidRDefault="0039000D" w:rsidP="00C90F0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Set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_buddy_</w:t>
                        </w:r>
                        <w:r w:rsidR="00C90F00"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br/>
                          <w:t>handler</w:t>
                        </w:r>
                      </w:p>
                    </w:txbxContent>
                  </v:textbox>
                </v:rect>
                <v:shape id="Straight Arrow Connector 29" o:spid="_x0000_s1044" type="#_x0000_t32" style="position:absolute;left:12344;top:4419;width:5182;height:1181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c91MIAAADbAAAADwAAAGRycy9kb3ducmV2LnhtbESPT4vCMBTE78J+h/AW9qbpiopWU1kF&#10;wZv/dtHjo3m2pc1LabK1fnsjCB6HmfkNs1h2phItNa6wrOB7EIEgTq0uOFPwe9r0pyCcR9ZYWSYF&#10;d3KwTD56C4y1vfGB2qPPRICwi1FB7n0dS+nSnAy6ga2Jg3e1jUEfZJNJ3eAtwE0lh1E0kQYLDgs5&#10;1rTOKS2P/0bB2W925YqxHlO7H8nzn73I6Uipr8/uZw7CU+ff4Vd7qxUMZ/D8En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c91MIAAADbAAAADwAAAAAAAAAAAAAA&#10;AAChAgAAZHJzL2Rvd25yZXYueG1sUEsFBgAAAAAEAAQA+QAAAJADAAAAAA==&#10;" strokecolor="black [3213]" strokeweight="2pt">
                  <v:stroke endarrow="block" joinstyle="miter"/>
                </v:shape>
                <v:shape id="Straight Arrow Connector 30" o:spid="_x0000_s1045" type="#_x0000_t32" style="position:absolute;left:12039;top:13458;width:5487;height:277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QClMAAAADbAAAADwAAAGRycy9kb3ducmV2LnhtbERPy2rCQBTdC/2H4Ra604k2FomOoRUC&#10;3fmoostL5poEM3dCZprEv3cWgsvDea/SwdSio9ZVlhVMJxEI4tzqigsFx79svADhPLLG2jIpuJOD&#10;dP02WmGibc976g6+ECGEXYIKSu+bREqXl2TQTWxDHLirbQ36ANtC6hb7EG5qOYuiL2mw4tBQYkOb&#10;kvLb4d8oOPtse/thbObU7WJ5PtmLXMRKfbwP30sQngb/Ej/dv1rBZ1gfvoQfI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kApTAAAAA2wAAAA8AAAAAAAAAAAAAAAAA&#10;oQIAAGRycy9kb3ducmV2LnhtbFBLBQYAAAAABAAEAPkAAACOAwAAAAA=&#10;" strokecolor="black [3213]" strokeweight="2pt">
                  <v:stroke endarrow="block" joinstyle="miter"/>
                </v:shape>
                <v:shape id="Straight Arrow Connector 31" o:spid="_x0000_s1046" type="#_x0000_t32" style="position:absolute;left:11963;top:16230;width:5563;height:64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WJG8UAAADbAAAADwAAAGRycy9kb3ducmV2LnhtbESPzW7CMBCE75V4B2sr9VYcGqiqgEEt&#10;Kn/i1LSHHlfxEqfE68h2Ibw9RqrU42hmvtHMFr1txYl8aBwrGA0zEMSV0w3XCr4+V48vIEJE1tg6&#10;JgUXCrCYD+5mWGh35g86lbEWCcKhQAUmxq6QMlSGLIah64iTd3DeYkzS11J7PCe4beVTlj1Liw2n&#10;BYMdLQ1Vx/LXKpiU+W6zN9/ab9u1/xnnl/f121Kph/v+dQoiUh//w3/trVaQj+D2Jf0AOb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DWJG8UAAADbAAAADwAAAAAAAAAA&#10;AAAAAAChAgAAZHJzL2Rvd25yZXYueG1sUEsFBgAAAAAEAAQA+QAAAJMDAAAAAA==&#10;" strokecolor="black [3213]" strokeweight="2pt">
                  <v:stroke endarrow="block" joinstyle="miter"/>
                </v:shape>
                <v:shape id="Straight Arrow Connector 32" o:spid="_x0000_s1047" type="#_x0000_t32" style="position:absolute;left:11963;top:16230;width:5563;height:155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cXbMUAAADbAAAADwAAAGRycy9kb3ducmV2LnhtbESPwU7DMBBE75X6D9ZW4tY6NIBQGqeC&#10;CkoRJwIHjqt4GwfidWSbNv17jFSpx9HMvNGU69H24kA+dI4VXC8yEMSN0x23Cj4/nuf3IEJE1tg7&#10;JgUnCrCuppMSC+2O/E6HOrYiQTgUqMDEOBRShsaQxbBwA3Hy9s5bjEn6VmqPxwS3vVxm2Z202HFa&#10;MDjQxlDzU/9aBbd1/vryZr603/Vb/32Tn562jxulrmbjwwpEpDFewuf2TivIl/D/Jf0AW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cXbMUAAADbAAAADwAAAAAAAAAA&#10;AAAAAAChAgAAZHJzL2Rvd25yZXYueG1sUEsFBgAAAAAEAAQA+QAAAJMDAAAAAA==&#10;" strokecolor="black [3213]" strokeweight="2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48" type="#_x0000_t202" style="position:absolute;left:26289;top:9525;width:3575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VSsUA&#10;AADbAAAADwAAAGRycy9kb3ducmV2LnhtbESPQWvCQBSE7wX/w/KE3urGVoJEV5E2gpcWqvXg7ZF9&#10;JtHs27C70eiv7xaEHoeZ+YaZL3vTiAs5X1tWMB4lIIgLq2suFfzs1i9TED4ga2wsk4IbeVguBk9z&#10;zLS98jddtqEUEcI+QwVVCG0mpS8qMuhHtiWO3tE6gyFKV0rt8BrhppGvSZJKgzXHhQpbeq+oOG87&#10;o8BtboePPO3Wk92+yL9ONd4/p6jU87BfzUAE6sN/+NHeaAVv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+hVK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Pr="00B54957" w:rsidRDefault="00B54957">
                        <w:pPr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</w:pPr>
                        <w:r w:rsidRPr="00B54957">
                          <w:rPr>
                            <w:color w:val="000000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Text Box 36" o:spid="_x0000_s1049" type="#_x0000_t202" style="position:absolute;left:43557;top:18945;width:3994;height:27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aw0cUA&#10;AADbAAAADwAAAGRycy9kb3ducmV2LnhtbESPT2sCMRTE7wW/Q3hCbzWrFpXVKOIf8KJQtYfeHpvn&#10;7rablyWJuvrpjSD0OMzMb5jJrDGVuJDzpWUF3U4CgjizuuRcwfGw/hiB8AFZY2WZFNzIw2zaeptg&#10;qu2Vv+iyD7mIEPYpKihCqFMpfVaQQd+xNXH0TtYZDFG6XGqH1wg3lewlyUAaLDkuFFjToqDsb382&#10;Ctzm9rNcDc7rz8N3ttr9lnjfjlCp93YzH4MI1IT/8Ku90Qr6Q3h+iT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trDRxQAAANsAAAAPAAAAAAAAAAAAAAAAAJgCAABkcnMv&#10;ZG93bnJldi54bWxQSwUGAAAAAAQABAD1AAAAigMAAAAA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n..1</w:t>
                        </w:r>
                      </w:p>
                    </w:txbxContent>
                  </v:textbox>
                </v:shape>
                <v:shape id="Text Box 36" o:spid="_x0000_s1050" type="#_x0000_t202" style="position:absolute;left:36118;top:5638;width:3994;height:274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kko8EA&#10;AADbAAAADwAAAGRycy9kb3ducmV2LnhtbERPy4rCMBTdC/MP4Q7MTlN1kFKNIjMKbkbwtXB3aa5t&#10;tbkpSdQ6X28WgsvDeU9mranFjZyvLCvo9xIQxLnVFRcK9rtlNwXhA7LG2jIpeJCH2fSjM8FM2ztv&#10;6LYNhYgh7DNUUIbQZFL6vCSDvmcb4sidrDMYInSF1A7vMdzUcpAkI2mw4thQYkM/JeWX7dUocKvH&#10;8Xcxui6/d4d8sT5X+P+XolJfn+18DCJQG97il3ulFQzj2Pgl/g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4pJKPBAAAA2wAAAA8AAAAAAAAAAAAAAAAAmAIAAGRycy9kb3du&#10;cmV2LnhtbFBLBQYAAAAABAAEAPUAAACGAwAAAAA=&#10;" fillcolor="white [3201]" stroked="f" strokeweight=".5pt">
                  <v:fill opacity="21588f"/>
                  <v:textbox>
                    <w:txbxContent>
                      <w:p w:rsidR="00B54957" w:rsidRDefault="00B54957" w:rsidP="00B54957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STKaiti" w:cs="Tahoma"/>
                            <w:color w:val="000000"/>
                            <w:sz w:val="22"/>
                            <w:szCs w:val="22"/>
                            <w:lang w:val="en-US"/>
                            <w14:textFill>
                              <w14:solidFill>
                                <w14:srgbClr w14:val="000000">
                                  <w14:alpha w14:val="50000"/>
                                </w14:srgbClr>
                              </w14:solidFill>
                            </w14:textFill>
                          </w:rPr>
                          <w:t>1..1</w:t>
                        </w:r>
                      </w:p>
                    </w:txbxContent>
                  </v:textbox>
                </v:shape>
                <v:shape id="Straight Arrow Connector 39" o:spid="_x0000_s1051" type="#_x0000_t32" style="position:absolute;left:6362;top:6705;width:11164;height:309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Ap1sMAAADbAAAADwAAAGRycy9kb3ducmV2LnhtbESPW2vCQBCF3wv9D8sUfBHdeKnU1FVK&#10;QexrUys+DtlpNpidDdmpxn/fFYQ+Hs7l46w2vW/UmbpYBzYwGWegiMtga64M7L+2oxdQUZAtNoHJ&#10;wJUibNaPDyvMbbjwJ50LqVQa4ZijASfS5lrH0pHHOA4tcfJ+QudRkuwqbTu8pHHf6GmWLbTHmhPB&#10;YUvvjspT8esTl/bTYfE8XM5PO/w+Hpxc5xMxZvDUv72CEurlP3xvf1gDsy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wKdb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0" o:spid="_x0000_s1052" type="#_x0000_t32" style="position:absolute;left:6057;top:15744;width:11469;height:1104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zzNs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l2v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M8zbAAAAA2wAAAA8AAAAAAAAAAAAAAAAA&#10;oQIAAGRycy9kb3ducmV2LnhtbFBLBQYAAAAABAAEAPkAAACOAwAAAAA=&#10;" strokecolor="#1cade4 [3204]" strokeweight=".5pt">
                  <v:stroke endarrow="block" joinstyle="miter"/>
                </v:shape>
                <v:shape id="Straight Arrow Connector 41" o:spid="_x0000_s1053" type="#_x0000_t32" style="position:absolute;left:6057;top:15849;width:11316;height:214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BWrcIAAADbAAAADwAAAGRycy9kb3ducmV2LnhtbESPT0vDQBDF7wW/wzKCl2I3KWnR2G0R&#10;QfTaNIrHITtmQ7OzITu26bd3C4LHx/vz4212k+/VicbYBTaQLzJQxE2wHbcG6sPr/QOoKMgW+8Bk&#10;4EIRdtub2QZLG868p1MlrUojHEs04ESGUuvYOPIYF2EgTt53GD1KkmOr7YjnNO57vcyytfbYcSI4&#10;HOjFUXOsfnziUr2cV6v5Y3F8w4+vTyeXIhdj7m6n5ydQQpP8h//a79ZAkcP1S/oBevs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MBWrc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2" o:spid="_x0000_s1054" type="#_x0000_t32" style="position:absolute;left:5981;top:24964;width:11545;height:18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I2s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Iof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LI2sIAAADbAAAADwAAAAAAAAAAAAAA&#10;AAChAgAAZHJzL2Rvd25yZXYueG1sUEsFBgAAAAAEAAQA+QAAAJADAAAAAA==&#10;" strokecolor="#1cade4 [3204]" strokeweight=".5pt">
                  <v:stroke endarrow="block" joinstyle="miter"/>
                </v:shape>
                <v:shape id="Straight Arrow Connector 43" o:spid="_x0000_s1055" type="#_x0000_t32" style="position:absolute;left:5981;top:34108;width:11545;height:35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5tQc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/B7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ebUHDAAAA2wAAAA8AAAAAAAAAAAAA&#10;AAAAoQIAAGRycy9kb3ducmV2LnhtbFBLBQYAAAAABAAEAPkAAACRAwAAAAA=&#10;" strokecolor="#1cade4 [3204]" strokeweight=".5pt">
                  <v:stroke endarrow="block" joinstyle="miter"/>
                </v:shape>
                <v:shape id="Straight Arrow Connector 45" o:spid="_x0000_s1056" type="#_x0000_t32" style="position:absolute;left:12420;top:4419;width:5791;height:12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5ieMYAAADbAAAADwAAAGRycy9kb3ducmV2LnhtbESPQWvCQBSE74L/YXkFb7ppbdVGVymC&#10;tMWLjWLb2yP7TBazb0N2Nem/dwuFHoeZ+YZZrDpbiSs13jhWcD9KQBDnThsuFBz2m+EMhA/IGivH&#10;pOCHPKyW/d4CU+1a/qBrFgoRIexTVFCGUKdS+rwki37kauLonVxjMUTZFFI32Ea4reRDkkykRcNx&#10;ocSa1iXl5+xiFeSHr89n2pmjbsdm+lpvv7fj7F2pwV33MgcRqAv/4b/2m1bw+AS/X+IPkM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/+Ynj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46" o:spid="_x0000_s1057" type="#_x0000_t32" style="position:absolute;left:12039;top:5715;width:6172;height:774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4WDcMAAADbAAAADwAAAGRycy9kb3ducmV2LnhtbESP3YrCMBSE7xd8h3CEvRFNXBaVahQR&#10;FUV2wZ8HODTHttic1CZqffuNIOzlMDPfMJNZY0txp9oXjjX0ewoEcepMwZmG03HVHYHwAdlg6Zg0&#10;PMnDbNr6mGBi3IP3dD+ETEQI+wQ15CFUiZQ+zcmi77mKOHpnV1sMUdaZNDU+ItyW8kupgbRYcFzI&#10;saJFTunlcLMa7HK9GTad50/Hltej2Xm1/Q1K6892Mx+DCNSE//C7vTEavgfw+hJ/gJ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eFg3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47" o:spid="_x0000_s1058" type="#_x0000_t32" style="position:absolute;left:11963;top:5715;width:6248;height:169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KzlsQAAADbAAAADwAAAGRycy9kb3ducmV2LnhtbESP0WrCQBRE3wX/YbmCL6K7lmJK6ioi&#10;bUkpLTT6AZfsbRLM3k2zq4l/3y0IPg4zc4ZZbwfbiAt1vnasYblQIIgLZ2ouNRwPr/MnED4gG2wc&#10;k4YredhuxqM1psb1/E2XPJQiQtinqKEKoU2l9EVFFv3CtcTR+3GdxRBlV0rTYR/htpEPSq2kxZrj&#10;QoUt7SsqTvnZarAvb1kyzK6fM9v8HsyHV+9fQWk9nQy7ZxCBhnAP39qZ0fCYwP+X+APk5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krOW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48" o:spid="_x0000_s1059" type="#_x0000_t32" style="position:absolute;left:11963;top:5715;width:6248;height:261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0n5MAAAADbAAAADwAAAGRycy9kb3ducmV2LnhtbERPy4rCMBTdC/5DuIIb0USRUapRRHRw&#10;GBR8fMClubbF5qY2Ga1/bxYDLg/nPV82thQPqn3hWMNwoEAQp84UnGm4nLf9KQgfkA2WjknDizws&#10;F+3WHBPjnnykxylkIoawT1BDHkKVSOnTnCz6gauII3d1tcUQYZ1JU+MzhttSjpT6khYLjg05VrTO&#10;Kb2d/qwGu/neTZrea9+z5f1sfr36OQSldbfTrGYgAjXhI/5374yGcRwb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4NJ+TAAAAA2wAAAA8AAAAAAAAAAAAAAAAA&#10;oQIAAGRycy9kb3ducmV2LnhtbFBLBQYAAAAABAAEAPkAAACOAwAAAAA=&#10;" strokecolor="black [3213]" strokeweight=".5pt">
                  <v:stroke endarrow="block" joinstyle="miter"/>
                </v:shape>
                <v:rect id="Rectangle 50" o:spid="_x0000_s1060" style="position:absolute;top:37918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B5Gr4A&#10;AADbAAAADwAAAGRycy9kb3ducmV2LnhtbERPzYrCMBC+C75DGGFvmrrg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AeRq+AAAA2wAAAA8AAAAAAAAAAAAAAAAAmAIAAGRycy9kb3ducmV2&#10;LnhtbFBLBQYAAAAABAAEAPUAAACDAwAAAAA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Msg_echo_request_data_handler</w:t>
                        </w:r>
                      </w:p>
                    </w:txbxContent>
                  </v:textbox>
                </v:rect>
                <v:rect id="Rectangle 51" o:spid="_x0000_s1061" style="position:absolute;top:45615;width:11963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1cade4 [3204]" strokecolor="#0d5571 [1604]" strokeweight="1pt">
                  <v:textbox>
                    <w:txbxContent>
                      <w:p w:rsidR="005E4288" w:rsidRDefault="005E4288" w:rsidP="005E428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Msg_echo_reply_data_handler</w:t>
                        </w:r>
                      </w:p>
                    </w:txbxContent>
                  </v:textbox>
                </v:rect>
                <v:shape id="Straight Arrow Connector 52" o:spid="_x0000_s1062" type="#_x0000_t32" style="position:absolute;left:5981;top:37642;width:11545;height:2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d1YsUAAADbAAAADwAAAGRycy9kb3ducmV2LnhtbESPQWvCQBSE74X+h+UJXopuqlVK6io1&#10;InitFbS3R/aZTc2+TbNrjP76rlDocZiZb5jZorOVaKnxpWMFz8MEBHHudMmFgt3nevAKwgdkjZVj&#10;UnAlD4v548MMU+0u/EHtNhQiQtinqMCEUKdS+tyQRT90NXH0jq6xGKJsCqkbvES4reQoSabSYslx&#10;wWBNmaH8tD1bBV/HiW6X2arMzSEb759ebj/fh5VS/V73/gYiUBf+w3/tjVYwGcH9S/w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xd1Ys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3" o:spid="_x0000_s1063" type="#_x0000_t32" style="position:absolute;left:5981;top:37642;width:11545;height:79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1cade4 [3204]" strokeweight=".5pt">
                  <v:stroke endarrow="block" joinstyle="miter"/>
                </v:shape>
                <v:shape id="Straight Arrow Connector 54" o:spid="_x0000_s1064" type="#_x0000_t32" style="position:absolute;left:12039;top:5715;width:6172;height:422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m7PMQAAADbAAAADwAAAGRycy9kb3ducmV2LnhtbESP3WoCMRSE7wu+QzhCb0QTpf6wGkWK&#10;ilIq+PMAh81xd3Fzst2kur59Iwi9HGbmG2a2aGwpblT7wrGGfk+BIE6dKTjTcD6tuxMQPiAbLB2T&#10;hgd5WMxbbzNMjLvzgW7HkIkIYZ+ghjyEKpHSpzlZ9D1XEUfv4mqLIco6k6bGe4TbUg6UGkmLBceF&#10;HCv6zCm9Hn+tBrvabMdN5/HdseXPyXx5tdsHpfV7u1lOQQRqwn/41d4aDcMPeH6JP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mbs8xAAAANsAAAAPAAAAAAAAAAAA&#10;AAAAAKECAABkcnMvZG93bnJldi54bWxQSwUGAAAAAAQABAD5AAAAkgMAAAAA&#10;" strokecolor="black [3213]" strokeweight=".5pt">
                  <v:stroke endarrow="block" joinstyle="miter"/>
                </v:shape>
                <v:shape id="Straight Arrow Connector 55" o:spid="_x0000_s1065" type="#_x0000_t32" style="position:absolute;left:11963;top:5715;width:6248;height:421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dUep8MAAADbAAAADwAAAGRycy9kb3ducmV2LnhtbESP3YrCMBSE7wXfIRzBG9FkBX+oRhFR&#10;cVl2wZ8HODTHtticdJuo9e03C4KXw8x8w8yXjS3FnWpfONbwMVAgiFNnCs40nE/b/hSED8gGS8ek&#10;4Ukelot2a46JcQ8+0P0YMhEh7BPUkIdQJVL6NCeLfuAq4uhdXG0xRFln0tT4iHBbyqFSY2mx4LiQ&#10;Y0XrnNLr8WY12M1uP2l6z++eLX9P5surz5+gtO52mtUMRKAmvMOv9t5oGI3g/0v8AXL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VHqfDAAAA2w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56" o:spid="_x0000_s1066" type="#_x0000_t32" style="position:absolute;left:11963;top:16230;width:5563;height:239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P0z8QAAADbAAAADwAAAGRycy9kb3ducmV2LnhtbESPQWsCMRSE7wX/Q3iCt5ptrSJbo7Si&#10;1uLJ1YPHx+Z1s+3mZUmirv++KQg9DjPfDDNbdLYRF/KhdqzgaZiBIC6drrlScDysH6cgQkTW2Dgm&#10;BTcKsJj3HmaYa3flPV2KWIlUwiFHBSbGNpcylIYshqFriZP35bzFmKSvpPZ4TeW2kc9ZNpEWa04L&#10;BltaGip/irNVMC5Gnx87c9J+22z898vottq8L5Ua9Lu3VxCRuvgfvtNbnbgJ/H1JP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A/TPxAAAANsAAAAPAAAAAAAAAAAA&#10;AAAAAKECAABkcnMvZG93bnJldi54bWxQSwUGAAAAAAQABAD5AAAAkgMAAAAA&#10;" strokecolor="black [3213]" strokeweight="2pt">
                  <v:stroke endarrow="block" joinstyle="miter"/>
                </v:shape>
                <v:shape id="Straight Arrow Connector 57" o:spid="_x0000_s1067" type="#_x0000_t32" style="position:absolute;left:11963;top:16230;width:5563;height:316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9RVMUAAADbAAAADwAAAGRycy9kb3ducmV2LnhtbESPT08CMRTE7yR+h+aZeJOu/BGyUogQ&#10;BYwnFg4cX7bP7er2ddNWWL49NTHhOJn5zWRmi8424kQ+1I4VPPUzEMSl0zVXCg7798cpiBCRNTaO&#10;ScGFAizmd70Z5tqdeUenIlYilXDIUYGJsc2lDKUhi6HvWuLkfTlvMSbpK6k9nlO5beQgy56lxZrT&#10;gsGWVobKn+LXKhgXw4/Npzlqv23W/ns0vLytlyulHu671xcQkbp4C//TW524Cfx9ST9Az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U9RVMUAAADbAAAADwAAAAAAAAAA&#10;AAAAAAChAgAAZHJzL2Rvd25yZXYueG1sUEsFBgAAAAAEAAQA+QAAAJMDAAAAAA=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p w:rsidR="00430995" w:rsidRPr="00430995" w:rsidRDefault="00430995" w:rsidP="00430995"/>
    <w:p w:rsidR="00430995" w:rsidRDefault="00430995" w:rsidP="00430995"/>
    <w:p w:rsidR="00430995" w:rsidRDefault="00430995" w:rsidP="00430995">
      <w:r>
        <w:tab/>
      </w:r>
    </w:p>
    <w:p w:rsidR="00430995" w:rsidRDefault="00430995" w:rsidP="00430995">
      <w:pPr>
        <w:pStyle w:val="Heading1"/>
      </w:pPr>
      <w:r>
        <w:lastRenderedPageBreak/>
        <w:t>Manuf_config.py</w:t>
      </w:r>
    </w:p>
    <w:p w:rsidR="00832D1E" w:rsidRPr="00430995" w:rsidRDefault="00430995" w:rsidP="00430995">
      <w:pPr>
        <w:tabs>
          <w:tab w:val="left" w:pos="3984"/>
        </w:tabs>
      </w:pPr>
      <w:r>
        <w:rPr>
          <w:noProof/>
          <w:lang w:val="nl-BE" w:eastAsia="nl-BE"/>
        </w:rPr>
        <mc:AlternateContent>
          <mc:Choice Requires="wpc">
            <w:drawing>
              <wp:inline distT="0" distB="0" distL="0" distR="0" wp14:anchorId="6B565AD4" wp14:editId="6AE76B14">
                <wp:extent cx="5486400" cy="6431280"/>
                <wp:effectExtent l="0" t="0" r="0" b="0"/>
                <wp:docPr id="146" name="Canvas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3" name="Rectangle 103"/>
                        <wps:cNvSpPr/>
                        <wps:spPr>
                          <a:xfrm>
                            <a:off x="0" y="548640"/>
                            <a:ext cx="1539240" cy="49818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Credentials.json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560320" y="2194560"/>
                            <a:ext cx="1264920" cy="533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</w:rPr>
                                <w:t>Name_key.json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105"/>
                        <wps:cNvCnPr>
                          <a:stCxn id="147" idx="2"/>
                          <a:endCxn id="104" idx="0"/>
                        </wps:cNvCnPr>
                        <wps:spPr>
                          <a:xfrm>
                            <a:off x="2847000" y="1886880"/>
                            <a:ext cx="345780" cy="3076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821180" y="114300"/>
                            <a:ext cx="1508760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Pr="00832D1E" w:rsidRDefault="00430995" w:rsidP="00430995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Manuf_config.py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>
                          <a:stCxn id="103" idx="3"/>
                        </wps:cNvCnPr>
                        <wps:spPr>
                          <a:xfrm flipV="1">
                            <a:off x="1539240" y="586740"/>
                            <a:ext cx="266700" cy="21099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4061460" y="34290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jc w:val="center"/>
                              </w:pPr>
                              <w:r>
                                <w:t>Particle.py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>
                          <a:stCxn id="106" idx="3"/>
                          <a:endCxn id="108" idx="1"/>
                        </wps:cNvCnPr>
                        <wps:spPr>
                          <a:xfrm>
                            <a:off x="3329940" y="571500"/>
                            <a:ext cx="731520" cy="76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389800" y="141444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Name_key_gen.py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Arrow Connector 148"/>
                        <wps:cNvCnPr>
                          <a:endCxn id="147" idx="0"/>
                        </wps:cNvCnPr>
                        <wps:spPr>
                          <a:xfrm>
                            <a:off x="2598420" y="1036320"/>
                            <a:ext cx="248580" cy="37812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4050960" y="1444920"/>
                            <a:ext cx="914400" cy="472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0995" w:rsidRDefault="00430995" w:rsidP="00430995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STKaiti" w:cs="Tahoma"/>
                                  <w:sz w:val="22"/>
                                  <w:szCs w:val="22"/>
                                  <w:lang w:val="en-US"/>
                                </w:rPr>
                                <w:t>Namegen.py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Straight Arrow Connector 151"/>
                        <wps:cNvCnPr>
                          <a:stCxn id="147" idx="3"/>
                          <a:endCxn id="150" idx="1"/>
                        </wps:cNvCnPr>
                        <wps:spPr>
                          <a:xfrm>
                            <a:off x="3304200" y="1650660"/>
                            <a:ext cx="746760" cy="3048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B565AD4" id="Canvas 146" o:spid="_x0000_s1068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">
                <v:shape id="_x0000_s1069" type="#_x0000_t75" style="position:absolute;width:54864;height:64312;visibility:visible;mso-wrap-style:square">
                  <v:fill o:detectmouseclick="t"/>
                  <v:path o:connecttype="none"/>
                </v:shape>
                <v:rect id="Rectangle 103" o:spid="_x0000_s1070" style="position:absolute;top:5486;width:153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59acEA&#10;AADcAAAADwAAAGRycy9kb3ducmV2LnhtbERPS4vCMBC+L+x/CCN4EU1V0K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7efWn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Credentials.json</w:t>
                        </w:r>
                      </w:p>
                    </w:txbxContent>
                  </v:textbox>
                </v:rect>
                <v:rect id="Rectangle 104" o:spid="_x0000_s1071" style="position:absolute;left:25603;top:21945;width:12649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flHcEA&#10;AADcAAAADwAAAGRycy9kb3ducmV2LnhtbERPS4vCMBC+L+x/CCN4EU0V0aU2yiIIHlbFruB1bKYP&#10;bCalidr990YQ9jYf33OSVWdqcafWVZYVjEcRCOLM6ooLBaffzfALhPPIGmvLpOCPHKyWnx8Jxto+&#10;+Ej31BcihLCLUUHpfRNL6bKSDLqRbYgDl9vWoA+wLaRu8RHCTS0nUTSTBisODSU2tC4pu6Y3o2Br&#10;KlMPTryf5Ae3u8zPA6d/bkr1e933AoSnzv+L3+6tDvOjKbyeCR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35R3BAAAA3AAAAA8AAAAAAAAAAAAAAAAAmAIAAGRycy9kb3du&#10;cmV2LnhtbFBLBQYAAAAABAAEAPUAAACGAwAAAAA=&#10;" fillcolor="#3e8853 [3208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rPr>
                            <w:b/>
                          </w:rPr>
                          <w:t>Name_key.json</w:t>
                        </w:r>
                      </w:p>
                    </w:txbxContent>
                  </v:textbox>
                </v:rect>
                <v:shape id="Straight Arrow Connector 105" o:spid="_x0000_s1072" type="#_x0000_t32" style="position:absolute;left:28470;top:18868;width:3457;height:30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5pkcUAAADcAAAADwAAAGRycy9kb3ducmV2LnhtbESPT2vCQBDF74LfYRmhN7Op0FZSVymC&#10;oODBxtBch+w0f5qdDdlNjN/eLRR6m+G9eb83m91kWjFS72rLCp6jGARxYXXNpYLseliuQTiPrLG1&#10;TAru5GC3nc82mGh7408aU1+KEMIuQQWV910ipSsqMugi2xEH7dv2Bn1Y+1LqHm8h3LRyFcev0mDN&#10;gVBhR/uKip90MIE7FSeTH4bm3LxdsjL9umaYN0o9LaaPdxCeJv9v/rs+6lA/foHfZ8IEcv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5pkcUAAADcAAAADwAAAAAAAAAA&#10;AAAAAAChAgAAZHJzL2Rvd25yZXYueG1sUEsFBgAAAAAEAAQA+QAAAJMDAAAAAA==&#10;" strokecolor="black [3213]" strokeweight="2pt">
                  <v:stroke startarrow="block" endarrow="block" joinstyle="miter"/>
                </v:shape>
                <v:rect id="Rectangle 106" o:spid="_x0000_s1073" style="position:absolute;left:18211;top:1143;width:15088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i7L8A&#10;AADcAAAADwAAAGRycy9kb3ducmV2LnhtbESPzQrCMBCE74LvEFbwpqkeVKpRRBBE8ODPAyzN2lSb&#10;TWmibd/eCIK3XWZ2vtnVprWleFPtC8cKJuMEBHHmdMG5gtt1P1qA8AFZY+mYFHTkYbPu91aYatfw&#10;md6XkIsYwj5FBSaEKpXSZ4Ys+rGriKN2d7XFENc6l7rGJobbUk6TZCYtFhwJBivaGcqel5eNEKRz&#10;N5k3u+fJtMeCyu5Br06p4aDdLkEEasPf/Ls+6Fg/mcH3mTiBXH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62LsvwAAANwAAAAPAAAAAAAAAAAAAAAAAJgCAABkcnMvZG93bnJl&#10;di54bWxQSwUGAAAAAAQABAD1AAAAhAMAAAAA&#10;" fillcolor="#1cade4 [3204]" strokecolor="#0d5571 [1604]" strokeweight="1pt">
                  <v:textbox>
                    <w:txbxContent>
                      <w:p w:rsidR="00430995" w:rsidRPr="00832D1E" w:rsidRDefault="00430995" w:rsidP="00430995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Manuf_config.py</w:t>
                        </w:r>
                      </w:p>
                    </w:txbxContent>
                  </v:textbox>
                </v:rect>
                <v:shape id="Straight Arrow Connector 107" o:spid="_x0000_s1074" type="#_x0000_t32" style="position:absolute;left:15392;top:5867;width:2667;height:211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IQsMAAADcAAAADwAAAGRycy9kb3ducmV2LnhtbERPS08CMRC+k/gfmjHxJl15CFkpRIgC&#10;xhMLB46T7bhd3U43bYXl31MTE27z5XvObNHZRpzIh9qxgqd+BoK4dLrmSsFh//44BREissbGMSm4&#10;UIDF/K43w1y7M+/oVMRKpBAOOSowMba5lKE0ZDH0XUucuC/nLcYEfSW1x3MKt40cZNmztFhzajDY&#10;0spQ+VP8WgXjYvix+TRH7bfN2n+Phpe39XKl1MN99/oCIlIXb+J/91an+dkE/p5JF8j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e/SELDAAAA3AAAAA8AAAAAAAAAAAAA&#10;AAAAoQIAAGRycy9kb3ducmV2LnhtbFBLBQYAAAAABAAEAPkAAACRAwAAAAA=&#10;" strokecolor="black [3213]" strokeweight="2pt">
                  <v:stroke endarrow="block" joinstyle="miter"/>
                </v:shape>
                <v:rect id="Rectangle 108" o:spid="_x0000_s1075" style="position:absolute;left:40614;top:342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hTBcEA&#10;AADcAAAADwAAAGRycy9kb3ducmV2LnhtbESPzYrCMBDH74LvEEbwZlP3sEo1iggLy8Ie/HiAoRmb&#10;ajMpTbTt2+8chL3NMP+P32z3g2/Ui7pYBzawzHJQxGWwNVcGrpevxRpUTMgWm8BkYKQI+910ssXC&#10;hp5P9DqnSkkIxwINuJTaQutYOvIYs9ASy+0WOo9J1q7StsNewn2jP/L8U3usWRoctnR0VD7OTy8l&#10;SKdxueqPj183/NTUjHd6jsbMZ8NhAyrRkP7Fb/e3FfxcaOUZmUD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4UwX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jc w:val="center"/>
                        </w:pPr>
                        <w:r>
                          <w:t>Particle.py</w:t>
                        </w:r>
                      </w:p>
                    </w:txbxContent>
                  </v:textbox>
                </v:rect>
                <v:shape id="Straight Arrow Connector 109" o:spid="_x0000_s1076" type="#_x0000_t32" style="position:absolute;left:33299;top:5715;width:7315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iWtMIAAADcAAAADwAAAGRycy9kb3ducmV2LnhtbERPTWsCMRC9F/wPYQRvNalg626NIoIo&#10;pZeugvQ2bKabxc1k2URd/70pCN7m8T5nvuxdIy7UhdqzhrexAkFcelNzpeGw37zOQISIbLDxTBpu&#10;FGC5GLzMMTf+yj90KWIlUgiHHDXYGNtcylBachjGviVO3J/vHMYEu0qaDq8p3DVyotS7dFhzarDY&#10;0tpSeSrOTsM2U8djrO2hOm1+aTrZfWcfX0Hr0bBffYKI1Men+OHemTRfZfD/TLp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iWtMIAAADcAAAADwAAAAAAAAAAAAAA&#10;AAChAgAAZHJzL2Rvd25yZXYueG1sUEsFBgAAAAAEAAQA+QAAAJADAAAAAA==&#10;" strokecolor="black [3213]" strokeweight="2pt">
                  <v:stroke endarrow="block" joinstyle="miter"/>
                </v:shape>
                <v:rect id="Rectangle 147" o:spid="_x0000_s1077" style="position:absolute;left:23898;top:14144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1+t8MA&#10;AADcAAAADwAAAGRycy9kb3ducmV2LnhtbESP0WrCQBBF3wv+wzKCb3VjKbXErCKCUAo+JPoBQ3aa&#10;jcnOhuxqkr93hYJvM9w799zJdqNtxZ16XztWsFomIIhLp2uuFFzOx/dvED4ga2wdk4KJPOy2s7cM&#10;U+0GzulehErEEPYpKjAhdKmUvjRk0S9dRxy1P9dbDHHtK6l7HGK4beVHknxJizVHgsGODobKprjZ&#10;CEHKp9V6ODQnM/7W1E5Xuk1KLebjfgMi0Bhe5v/rHx3rf67h+UycQG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1+t8MAAADcAAAADwAAAAAAAAAAAAAAAACYAgAAZHJzL2Rv&#10;d25yZXYueG1sUEsFBgAAAAAEAAQA9QAAAIgDAAAAAA=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Name_key_gen.py</w:t>
                        </w:r>
                      </w:p>
                    </w:txbxContent>
                  </v:textbox>
                </v:rect>
                <v:shape id="Straight Arrow Connector 148" o:spid="_x0000_s1078" type="#_x0000_t32" style="position:absolute;left:25984;top:10363;width:2486;height:37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6K78UAAADcAAAADwAAAGRycy9kb3ducmV2LnhtbESPQWsCQQyF7wX/wxChtzpb0VpXRykF&#10;qUgvWkG8hZ10Z3Ens+yMuv57cxC8JbyX977Ml52v1YXaWAU28D7IQBEXwVZcGtj/rd4+QcWEbLEO&#10;TAZuFGG56L3MMbfhylu67FKpJIRjjgZcSk2udSwceYyD0BCL9h9aj0nWttS2xauE+1oPs+xDe6xY&#10;Ghw29O2oOO3O3sDPNDscUuX25Wl1pPFw/TudbKIxr/3uawYqUZee5sf12gr+SGjlGZlAL+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6K78UAAADcAAAADwAAAAAAAAAA&#10;AAAAAAChAgAAZHJzL2Rvd25yZXYueG1sUEsFBgAAAAAEAAQA+QAAAJMDAAAAAA==&#10;" strokecolor="black [3213]" strokeweight="2pt">
                  <v:stroke endarrow="block" joinstyle="miter"/>
                </v:shape>
                <v:rect id="Rectangle 150" o:spid="_x0000_s1079" style="position:absolute;left:40509;top:14449;width:9144;height:4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wHsEA&#10;AADcAAAADwAAAGRycy9kb3ducmV2LnhtbESPzYrCMBDH74LvEEbYm6YuuEo1igjCIuzBjwcYmrGp&#10;NpPSRNu+/c5hYW8zzP/jN5td72v1pjZWgQ3MZxko4iLYiksDt+txugIVE7LFOjAZGCjCbjsebTC3&#10;oeMzvS+pVBLCMUcDLqUm1zoWjjzGWWiI5XYPrccka1tq22In4b7Wn1n2pT1WLA0OGzo4Kp6Xl5cS&#10;pPMwX3aH54/rTxXVw4NegzEfk36/BpWoT//iP/e3FfyF4MszMoH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9cB7BAAAA3AAAAA8AAAAAAAAAAAAAAAAAmAIAAGRycy9kb3du&#10;cmV2LnhtbFBLBQYAAAAABAAEAPUAAACGAwAAAAA=&#10;" fillcolor="#1cade4 [3204]" strokecolor="#0d5571 [1604]" strokeweight="1pt">
                  <v:textbox>
                    <w:txbxContent>
                      <w:p w:rsidR="00430995" w:rsidRDefault="00430995" w:rsidP="00430995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STKaiti" w:cs="Tahoma"/>
                            <w:sz w:val="22"/>
                            <w:szCs w:val="22"/>
                            <w:lang w:val="en-US"/>
                          </w:rPr>
                          <w:t>Namegen.py</w:t>
                        </w:r>
                      </w:p>
                    </w:txbxContent>
                  </v:textbox>
                </v:rect>
                <v:shape id="Straight Arrow Connector 151" o:spid="_x0000_s1080" type="#_x0000_t32" style="position:absolute;left:33042;top:16506;width:7467;height:3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21r8MAAADcAAAADwAAAGRycy9kb3ducmV2LnhtbERPTWvCQBC9F/wPyxR6qxsFa5NmIyJI&#10;pfSiDYTehuw0G5KdDdlV4793C4Xe5vE+J99MthcXGn3rWMFinoAgrp1uuVFQfu2fX0H4gKyxd0wK&#10;buRhU8wecsy0u/KRLqfQiBjCPkMFJoQhk9LXhiz6uRuII/fjRoshwrGResRrDLe9XCbJi7TYcmww&#10;ONDOUN2dzlbBe5pUVWhN2XT7b1otD5/p+sMr9fQ4bd9ABJrCv/jPfdBx/moBv8/EC2R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dta/DAAAA3AAAAA8AAAAAAAAAAAAA&#10;AAAAoQIAAGRycy9kb3ducmV2LnhtbFBLBQYAAAAABAAEAPkAAACRAwAAAAA=&#10;" strokecolor="black [3213]" strokeweight="2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832D1E" w:rsidRPr="00430995" w:rsidSect="000A0F9B">
      <w:footerReference w:type="default" r:id="rId2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A19" w:rsidRDefault="00FC0A19">
      <w:pPr>
        <w:spacing w:after="0" w:line="240" w:lineRule="auto"/>
      </w:pPr>
      <w:r>
        <w:separator/>
      </w:r>
    </w:p>
  </w:endnote>
  <w:endnote w:type="continuationSeparator" w:id="0">
    <w:p w:rsidR="00FC0A19" w:rsidRDefault="00FC0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342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A19" w:rsidRDefault="00FC0A19">
      <w:pPr>
        <w:spacing w:after="0" w:line="240" w:lineRule="auto"/>
      </w:pPr>
      <w:r>
        <w:separator/>
      </w:r>
    </w:p>
  </w:footnote>
  <w:footnote w:type="continuationSeparator" w:id="0">
    <w:p w:rsidR="00FC0A19" w:rsidRDefault="00FC0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03F31"/>
    <w:multiLevelType w:val="hybridMultilevel"/>
    <w:tmpl w:val="18969C12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E3692"/>
    <w:multiLevelType w:val="hybridMultilevel"/>
    <w:tmpl w:val="8C5E6C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6"/>
  </w:num>
  <w:num w:numId="14">
    <w:abstractNumId w:val="15"/>
  </w:num>
  <w:num w:numId="15">
    <w:abstractNumId w:val="17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C9"/>
    <w:rsid w:val="000A0F9B"/>
    <w:rsid w:val="000A11EB"/>
    <w:rsid w:val="000A2816"/>
    <w:rsid w:val="000A6F80"/>
    <w:rsid w:val="00123E1E"/>
    <w:rsid w:val="0013591F"/>
    <w:rsid w:val="001541AD"/>
    <w:rsid w:val="00167250"/>
    <w:rsid w:val="00171FD3"/>
    <w:rsid w:val="001E190A"/>
    <w:rsid w:val="00216BF8"/>
    <w:rsid w:val="00227C63"/>
    <w:rsid w:val="0024640E"/>
    <w:rsid w:val="00255756"/>
    <w:rsid w:val="002A07CD"/>
    <w:rsid w:val="002C1B16"/>
    <w:rsid w:val="002F1580"/>
    <w:rsid w:val="00305DDF"/>
    <w:rsid w:val="003065FE"/>
    <w:rsid w:val="00316593"/>
    <w:rsid w:val="00365BE4"/>
    <w:rsid w:val="00375D0C"/>
    <w:rsid w:val="0039000D"/>
    <w:rsid w:val="003957DF"/>
    <w:rsid w:val="00430995"/>
    <w:rsid w:val="004B552C"/>
    <w:rsid w:val="004C533A"/>
    <w:rsid w:val="004D11D4"/>
    <w:rsid w:val="005A348B"/>
    <w:rsid w:val="005E4288"/>
    <w:rsid w:val="00692064"/>
    <w:rsid w:val="00753A21"/>
    <w:rsid w:val="00766BF3"/>
    <w:rsid w:val="00771F16"/>
    <w:rsid w:val="0078294C"/>
    <w:rsid w:val="007F764F"/>
    <w:rsid w:val="008162E7"/>
    <w:rsid w:val="00832D1E"/>
    <w:rsid w:val="00882997"/>
    <w:rsid w:val="00897D1E"/>
    <w:rsid w:val="008B1491"/>
    <w:rsid w:val="008B577C"/>
    <w:rsid w:val="008B6008"/>
    <w:rsid w:val="008B75C0"/>
    <w:rsid w:val="00914A5C"/>
    <w:rsid w:val="00971DEC"/>
    <w:rsid w:val="00986FB5"/>
    <w:rsid w:val="009B1AD2"/>
    <w:rsid w:val="009E6601"/>
    <w:rsid w:val="009F0F79"/>
    <w:rsid w:val="00AD3426"/>
    <w:rsid w:val="00AE6458"/>
    <w:rsid w:val="00AF4FDD"/>
    <w:rsid w:val="00AF7958"/>
    <w:rsid w:val="00B50E44"/>
    <w:rsid w:val="00B54957"/>
    <w:rsid w:val="00B61F44"/>
    <w:rsid w:val="00B64B70"/>
    <w:rsid w:val="00B66857"/>
    <w:rsid w:val="00BA3B94"/>
    <w:rsid w:val="00C07BE9"/>
    <w:rsid w:val="00C43150"/>
    <w:rsid w:val="00C571C9"/>
    <w:rsid w:val="00C65906"/>
    <w:rsid w:val="00C67DAD"/>
    <w:rsid w:val="00C90F00"/>
    <w:rsid w:val="00D0313A"/>
    <w:rsid w:val="00D46B44"/>
    <w:rsid w:val="00E166D7"/>
    <w:rsid w:val="00E52DEB"/>
    <w:rsid w:val="00F8783F"/>
    <w:rsid w:val="00F9577D"/>
    <w:rsid w:val="00FB443D"/>
    <w:rsid w:val="00FC0A19"/>
    <w:rsid w:val="00FF4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50ED15-1DA0-48F2-BE89-56C0C60B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NormalWeb">
    <w:name w:val="Normal (Web)"/>
    <w:basedOn w:val="Normal"/>
    <w:uiPriority w:val="99"/>
    <w:semiHidden/>
    <w:unhideWhenUsed/>
    <w:rsid w:val="00C90F0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BE" w:eastAsia="nl-BE"/>
    </w:rPr>
  </w:style>
  <w:style w:type="paragraph" w:styleId="ListParagraph">
    <w:name w:val="List Paragraph"/>
    <w:basedOn w:val="Normal"/>
    <w:uiPriority w:val="34"/>
    <w:unhideWhenUsed/>
    <w:qFormat/>
    <w:rsid w:val="00B61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MAX17043_Particle_Library.git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github.com/rlysens/particleInter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ypi.python.org/pypi/xtea/0.4.0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hyperlink" Target="https://lcm-proj.github.io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parkfun/SparkFun_SX1509_Arduino_Library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lysens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1</TotalTime>
  <Pages>12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rlysens</dc:creator>
  <cp:keywords/>
  <dc:description/>
  <cp:lastModifiedBy>Ruben Lysens</cp:lastModifiedBy>
  <cp:revision>2</cp:revision>
  <dcterms:created xsi:type="dcterms:W3CDTF">2017-11-27T16:19:00Z</dcterms:created>
  <dcterms:modified xsi:type="dcterms:W3CDTF">2017-11-27T16:19:00Z</dcterms:modified>
</cp:coreProperties>
</file>