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C571C9">
      <w:pPr>
        <w:pStyle w:val="Title"/>
      </w:pPr>
      <w:proofErr w:type="spellStart"/>
      <w:r>
        <w:t>Hola</w:t>
      </w:r>
      <w:proofErr w:type="spellEnd"/>
      <w:r>
        <w:t xml:space="preserve"> Intercom Design</w:t>
      </w:r>
    </w:p>
    <w:p w:rsidR="00B50E44" w:rsidRDefault="00B61F44" w:rsidP="00C571C9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 xml:space="preserve">09/18/2017: Added </w:t>
      </w:r>
      <w:proofErr w:type="spellStart"/>
      <w:r>
        <w:t>buddy_id</w:t>
      </w:r>
      <w:proofErr w:type="spellEnd"/>
      <w:r>
        <w:t xml:space="preserve"> to cloud </w:t>
      </w:r>
      <w:proofErr w:type="spellStart"/>
      <w:r>
        <w:t>api</w:t>
      </w:r>
      <w:proofErr w:type="spellEnd"/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</w:t>
      </w:r>
      <w:proofErr w:type="spellStart"/>
      <w:r w:rsidR="003065FE">
        <w:t>cloud_api</w:t>
      </w:r>
      <w:proofErr w:type="spellEnd"/>
    </w:p>
    <w:p w:rsidR="00753A21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</w:p>
    <w:p w:rsidR="001E190A" w:rsidRPr="00B61F44" w:rsidRDefault="001E190A" w:rsidP="00B61F44">
      <w:pPr>
        <w:pStyle w:val="ListParagraph"/>
        <w:numPr>
          <w:ilvl w:val="0"/>
          <w:numId w:val="27"/>
        </w:numPr>
      </w:pPr>
      <w:r>
        <w:t xml:space="preserve">10/30/2017: Added restarted parameter to </w:t>
      </w:r>
      <w:proofErr w:type="spellStart"/>
      <w:r>
        <w:t>i_am</w:t>
      </w:r>
      <w:proofErr w:type="spellEnd"/>
      <w:r>
        <w:t xml:space="preserve"> message</w:t>
      </w:r>
      <w:bookmarkStart w:id="0" w:name="_GoBack"/>
      <w:bookmarkEnd w:id="0"/>
    </w:p>
    <w:p w:rsidR="00255756" w:rsidRDefault="00255756" w:rsidP="00255756">
      <w:pPr>
        <w:pStyle w:val="Heading1"/>
      </w:pPr>
      <w:r>
        <w:t>Version Control</w:t>
      </w:r>
    </w:p>
    <w:p w:rsidR="001541AD" w:rsidRDefault="001541AD" w:rsidP="001541AD"/>
    <w:p w:rsidR="001541AD" w:rsidRDefault="004B552C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255756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D46B44" w:rsidRDefault="00D46B44" w:rsidP="001541AD">
      <w:r w:rsidRPr="00D46B44">
        <w:t>SparkFun_MAX17043_Particle_Library</w:t>
      </w:r>
      <w:r>
        <w:t xml:space="preserve">: </w:t>
      </w:r>
      <w:hyperlink r:id="rId8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1541AD" w:rsidRDefault="001541AD" w:rsidP="001541AD">
      <w:r>
        <w:t>LCM</w:t>
      </w:r>
      <w:r w:rsidR="00986FB5">
        <w:t xml:space="preserve">: </w:t>
      </w:r>
      <w:hyperlink r:id="rId9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10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proofErr w:type="spellStart"/>
      <w:r>
        <w:t>Dateutil</w:t>
      </w:r>
      <w:proofErr w:type="spellEnd"/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proofErr w:type="spellStart"/>
      <w:r>
        <w:t>pex</w:t>
      </w:r>
      <w:r w:rsidR="00316593">
        <w:t>pect</w:t>
      </w:r>
      <w:proofErr w:type="spellEnd"/>
    </w:p>
    <w:p w:rsidR="00986FB5" w:rsidRPr="001541AD" w:rsidRDefault="00986FB5" w:rsidP="001541AD"/>
    <w:p w:rsidR="00914A5C" w:rsidRDefault="00914A5C" w:rsidP="00C571C9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proofErr w:type="gramStart"/>
      <w:r w:rsidRPr="00914A5C">
        <w:lastRenderedPageBreak/>
        <w:t>particle</w:t>
      </w:r>
      <w:proofErr w:type="gramEnd"/>
      <w:r w:rsidRPr="00914A5C">
        <w:t xml:space="preserve"> call Intercom1 </w:t>
      </w:r>
      <w:proofErr w:type="spellStart"/>
      <w:r w:rsidRPr="00914A5C">
        <w:t>en</w:t>
      </w:r>
      <w:r>
        <w:t>|dis</w:t>
      </w:r>
      <w:r w:rsidRPr="00914A5C">
        <w:t>_prntgrp</w:t>
      </w:r>
      <w:proofErr w:type="spellEnd"/>
      <w:r w:rsidRPr="00914A5C">
        <w:t xml:space="preserve"> messages</w:t>
      </w:r>
      <w:r>
        <w:t>/stats/default</w:t>
      </w:r>
    </w:p>
    <w:p w:rsidR="00914A5C" w:rsidRDefault="00914A5C" w:rsidP="00914A5C">
      <w:proofErr w:type="gramStart"/>
      <w:r>
        <w:t>particle</w:t>
      </w:r>
      <w:proofErr w:type="gramEnd"/>
      <w:r>
        <w:t xml:space="preserve"> serial monitor COM3/COM4</w:t>
      </w:r>
    </w:p>
    <w:p w:rsidR="00914A5C" w:rsidRDefault="00914A5C" w:rsidP="00914A5C">
      <w:proofErr w:type="gramStart"/>
      <w:r>
        <w:t>python</w:t>
      </w:r>
      <w:proofErr w:type="gramEnd"/>
      <w:r>
        <w:t xml:space="preserve">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proofErr w:type="gramStart"/>
      <w:r>
        <w:t>python</w:t>
      </w:r>
      <w:proofErr w:type="gramEnd"/>
      <w:r>
        <w:t xml:space="preserve"> manuf_config.py [-h,--help] [-c,--</w:t>
      </w:r>
      <w:proofErr w:type="spellStart"/>
      <w:r>
        <w:t>skip_claim</w:t>
      </w:r>
      <w:proofErr w:type="spellEnd"/>
      <w:r>
        <w:t>] [-f,--</w:t>
      </w:r>
      <w:proofErr w:type="spellStart"/>
      <w:r>
        <w:t>skip_flash</w:t>
      </w:r>
      <w:proofErr w:type="spellEnd"/>
      <w:r>
        <w:t>] [-</w:t>
      </w:r>
      <w:proofErr w:type="spellStart"/>
      <w:r>
        <w:t>i</w:t>
      </w:r>
      <w:proofErr w:type="spellEnd"/>
      <w:r>
        <w:t>,--</w:t>
      </w:r>
      <w:proofErr w:type="spellStart"/>
      <w:r>
        <w:t>image_filename</w:t>
      </w:r>
      <w:proofErr w:type="spellEnd"/>
      <w:r>
        <w:t xml:space="preserve"> &lt;</w:t>
      </w:r>
      <w:proofErr w:type="spellStart"/>
      <w:r>
        <w:t>image_filename</w:t>
      </w:r>
      <w:proofErr w:type="spellEnd"/>
      <w:r>
        <w:t>&gt;]</w:t>
      </w:r>
    </w:p>
    <w:p w:rsidR="00914A5C" w:rsidRDefault="00D0313A" w:rsidP="00D0313A">
      <w:r>
        <w:t xml:space="preserve">        Finds and claims connected devices, sets up </w:t>
      </w:r>
      <w:proofErr w:type="spellStart"/>
      <w:r>
        <w:t>Wifi</w:t>
      </w:r>
      <w:proofErr w:type="spellEnd"/>
      <w:r>
        <w:t xml:space="preserve">, flashes reference </w:t>
      </w:r>
      <w:proofErr w:type="spellStart"/>
      <w:r>
        <w:t>fw</w:t>
      </w:r>
      <w:proofErr w:type="spellEnd"/>
      <w:r>
        <w:t xml:space="preserve"> image and configures name, buddy name and secret key.</w:t>
      </w:r>
    </w:p>
    <w:p w:rsidR="00914A5C" w:rsidRDefault="00914A5C" w:rsidP="00914A5C"/>
    <w:p w:rsidR="008B1491" w:rsidRDefault="008B1491" w:rsidP="00C571C9">
      <w:pPr>
        <w:pStyle w:val="Heading1"/>
      </w:pPr>
      <w:r>
        <w:t>Pin Assignments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A2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xDCS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A1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xRESET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 xml:space="preserve">DAC = </w:t>
      </w:r>
      <w:proofErr w:type="spellStart"/>
      <w:r w:rsidRPr="008B1491">
        <w:rPr>
          <w:rFonts w:ascii="Calibri" w:eastAsia="Times New Roman" w:hAnsi="Calibri" w:cs="Calibri"/>
          <w:color w:val="000000"/>
          <w:lang w:eastAsia="nl-BE"/>
        </w:rPr>
        <w:t>xCS</w:t>
      </w:r>
      <w:proofErr w:type="spellEnd"/>
      <w:r w:rsidRPr="008B1491">
        <w:rPr>
          <w:rFonts w:ascii="Calibri" w:eastAsia="Times New Roman" w:hAnsi="Calibri" w:cs="Calibri"/>
          <w:color w:val="000000"/>
          <w:lang w:eastAsia="nl-BE"/>
        </w:rPr>
        <w:t xml:space="preserve">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D0 = SDA to MAX17043 fuel gauge IC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D1 = SCL to MAX17043 fuel gauge IC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D2 = Push-to-Talk Button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D7 = Buddy-is-Listening LED</w:t>
      </w:r>
    </w:p>
    <w:p w:rsidR="00C571C9" w:rsidRDefault="00C571C9" w:rsidP="00C571C9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C571C9">
      <w:pPr>
        <w:pStyle w:val="Heading2"/>
      </w:pPr>
      <w:r>
        <w:t>Ownership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5943600" cy="2172368"/>
            <wp:effectExtent l="0" t="0" r="0" b="0"/>
            <wp:docPr id="8" name="Picture 8" descr="https://yuml.me/91e5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91e511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t>Root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>
            <wp:extent cx="5943600" cy="1491207"/>
            <wp:effectExtent l="0" t="0" r="0" b="0"/>
            <wp:docPr id="9" name="Picture 9" descr="https://yuml.me/7ef40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ef405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Intercom Incoming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 wp14:anchorId="755B86FC" wp14:editId="53565A72">
            <wp:extent cx="5943600" cy="2516899"/>
            <wp:effectExtent l="0" t="0" r="0" b="0"/>
            <wp:docPr id="4" name="Picture 4" descr="https://yuml.me/1c4ec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c4ec9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C571C9">
      <w:pPr>
        <w:pStyle w:val="Heading2"/>
      </w:pPr>
    </w:p>
    <w:p w:rsidR="00C571C9" w:rsidRDefault="00C571C9" w:rsidP="00C571C9">
      <w:pPr>
        <w:pStyle w:val="Heading2"/>
      </w:pPr>
      <w:r>
        <w:t>Intercom Outgoing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7C45C8B0" wp14:editId="1C30FBDB">
            <wp:extent cx="4312920" cy="1325880"/>
            <wp:effectExtent l="0" t="0" r="0" b="7620"/>
            <wp:docPr id="7" name="Picture 7" descr="https://yuml.me/f8494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yuml.me/f84949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>
      <w:pPr>
        <w:pStyle w:val="Heading2"/>
      </w:pPr>
      <w:r>
        <w:t>Intercom Controller</w:t>
      </w:r>
    </w:p>
    <w:p w:rsidR="00C571C9" w:rsidRPr="00C571C9" w:rsidRDefault="005E4288" w:rsidP="00C571C9">
      <w:r>
        <w:rPr>
          <w:noProof/>
          <w:lang w:val="nl-BE" w:eastAsia="nl-BE"/>
        </w:rPr>
        <w:drawing>
          <wp:inline distT="0" distB="0" distL="0" distR="0">
            <wp:extent cx="5943600" cy="1906566"/>
            <wp:effectExtent l="0" t="0" r="0" b="0"/>
            <wp:docPr id="34" name="Picture 34" descr="https://yuml.me/aa5e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aa5e13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Codec</w:t>
      </w:r>
    </w:p>
    <w:p w:rsidR="00C571C9" w:rsidRP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t>Message Handler</w:t>
      </w:r>
    </w:p>
    <w:p w:rsidR="00C571C9" w:rsidRDefault="00C571C9" w:rsidP="00C571C9"/>
    <w:p w:rsidR="00C571C9" w:rsidRDefault="00AF4FDD" w:rsidP="00C571C9">
      <w:r>
        <w:rPr>
          <w:noProof/>
          <w:lang w:val="nl-BE" w:eastAsia="nl-BE"/>
        </w:rPr>
        <w:drawing>
          <wp:inline distT="0" distB="0" distL="0" distR="0">
            <wp:extent cx="3931920" cy="2430780"/>
            <wp:effectExtent l="0" t="0" r="0" b="7620"/>
            <wp:docPr id="1" name="Picture 1" descr="https://yuml.me/diagram/scruffy/class/%5BMessage_Handler%7Csend();receive();register_handler()%5D++-1%3E%5BUDP%5D,%20%5BMessage_Handler%5D-.-%3E%5BIntercom_Message%5D,%20%5BMessage_Handler%5D-register_handler%5Cn(SECRET_KEY)%3E%5BPlf_Registry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diagram/scruffy/class/%5BMessage_Handler%7Csend();receive();register_handler()%5D++-1%3E%5BUDP%5D,%20%5BMessage_Handler%5D-.-%3E%5BIntercom_Message%5D,%20%5BMessage_Handler%5D-register_handler%5Cn(SECRET_KEY)%3E%5BPlf_Registry%5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3F" w:rsidRDefault="00F8783F" w:rsidP="00C571C9">
      <w:pPr>
        <w:pStyle w:val="Heading2"/>
      </w:pPr>
    </w:p>
    <w:p w:rsidR="00F8783F" w:rsidRDefault="00F8783F" w:rsidP="00C571C9">
      <w:pPr>
        <w:pStyle w:val="Heading2"/>
      </w:pPr>
    </w:p>
    <w:p w:rsidR="00C571C9" w:rsidRDefault="00C571C9" w:rsidP="00C571C9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lastRenderedPageBreak/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t>All mess</w:t>
      </w:r>
      <w:r w:rsidR="00D0313A">
        <w:t xml:space="preserve">ages except </w:t>
      </w:r>
      <w:proofErr w:type="spellStart"/>
      <w:r w:rsidR="00D0313A">
        <w:t>i_am</w:t>
      </w:r>
      <w:proofErr w:type="spellEnd"/>
      <w:r w:rsidR="00D0313A">
        <w:t xml:space="preserve">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1E190A" w:rsidP="003065FE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030980" cy="6233160"/>
            <wp:effectExtent l="0" t="0" r="7620" b="0"/>
            <wp:docPr id="5" name="Picture 5" descr="https://yuml.me/0035c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035c09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FF4C5C" w:rsidP="00FF4C5C">
      <w:pPr>
        <w:pStyle w:val="Heading2"/>
      </w:pPr>
      <w:r>
        <w:lastRenderedPageBreak/>
        <w:t>Intercom Cloud API</w:t>
      </w:r>
    </w:p>
    <w:p w:rsidR="00FF4C5C" w:rsidRDefault="00FF4C5C" w:rsidP="00FF4C5C"/>
    <w:p w:rsidR="00B61F44" w:rsidRDefault="003065FE" w:rsidP="003065FE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655820" cy="1889760"/>
            <wp:effectExtent l="0" t="0" r="0" b="0"/>
            <wp:docPr id="152" name="Picture 152" descr="https://yuml.me/a67ac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a67acc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5C" w:rsidRDefault="00FF4C5C" w:rsidP="00FF4C5C">
      <w:pPr>
        <w:pStyle w:val="Heading1"/>
      </w:pPr>
    </w:p>
    <w:p w:rsidR="00C65906" w:rsidRDefault="00C65906" w:rsidP="00C65906">
      <w:pPr>
        <w:pStyle w:val="Heading1"/>
      </w:pPr>
    </w:p>
    <w:p w:rsidR="00C65906" w:rsidRDefault="00C65906" w:rsidP="00C65906">
      <w:pPr>
        <w:pStyle w:val="Heading1"/>
      </w:pPr>
      <w:r>
        <w:t>Registry keys</w:t>
      </w:r>
    </w:p>
    <w:p w:rsidR="00C65906" w:rsidRPr="00C65906" w:rsidRDefault="00C65906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REG_KEY_BUDDY_NAME persistent</w:t>
      </w:r>
    </w:p>
    <w:p w:rsidR="00E166D7" w:rsidRDefault="00C65906" w:rsidP="00C65906">
      <w:r>
        <w:t>REG_KEY_BUDDY_ID volatile</w:t>
      </w:r>
    </w:p>
    <w:p w:rsidR="00AF4FDD" w:rsidRDefault="00AF4FDD" w:rsidP="00C65906">
      <w:r>
        <w:t>REG_KEY_SECRET_KEY persistent</w:t>
      </w:r>
    </w:p>
    <w:p w:rsidR="00C65906" w:rsidRDefault="00C65906" w:rsidP="00C65906"/>
    <w:p w:rsidR="00E166D7" w:rsidRDefault="00832D1E" w:rsidP="00832D1E">
      <w:pPr>
        <w:pStyle w:val="Heading1"/>
      </w:pPr>
      <w:r>
        <w:lastRenderedPageBreak/>
        <w:t>Server Side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>
                <wp:extent cx="5486400" cy="6431280"/>
                <wp:effectExtent l="0" t="0" r="5715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msg_id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msg_handler_fun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Intercom_name</w:t>
                              </w:r>
                              <w:proofErr w:type="spellEnd"/>
                              <w:r>
                                <w:t xml:space="preserve"> -&gt; </w:t>
                              </w: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proofErr w:type="spellStart"/>
                              <w:r>
                                <w:t>Intercom_id</w:t>
                              </w:r>
                              <w:proofErr w:type="spellEnd"/>
                              <w:r>
                                <w:t xml:space="preserve">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  <w:proofErr w:type="spellEnd"/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Send()</w:t>
                              </w:r>
                              <w:proofErr w:type="gramEnd"/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Receive()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gramStart"/>
                              <w:r>
                                <w:t>socket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sendTo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addBuddy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delBuddy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getEncoderCryptoCodec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()</w:t>
                              </w:r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  <w:proofErr w:type="spellEnd"/>
                              <w:proofErr w:type="gramEnd"/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proofErr w:type="spellStart"/>
                              <w:r>
                                <w:t>Msg_voice_data_handler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Add_buddy</w:t>
                              </w:r>
                              <w:proofErr w:type="spell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3799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del_buddy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1" idx="1"/>
                          <a:endCxn id="28" idx="3"/>
                        </wps:cNvCnPr>
                        <wps:spPr>
                          <a:xfrm flipH="1">
                            <a:off x="1196340" y="1623060"/>
                            <a:ext cx="556260" cy="2405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proofErr w:type="gramStart"/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gramStart"/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28" idx="2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49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28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3456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45691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536922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804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1604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5026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31746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9747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msg_id -&gt; msg_handler_fun</w:t>
                        </w:r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Intercom_name_to_id_table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Intercom_name -&gt; intercom_id</w:t>
                        </w:r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Intercom_id_to_intercom_table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Intercom_id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Message_Handler</w:t>
                        </w:r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Send()</w:t>
                        </w:r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Receive()</w:t>
                        </w:r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r>
                          <w:t>socket</w:t>
                        </w:r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sendTo()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addBuddy()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delBuddy()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getEncoderCryptoCodec()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getDecoderCryptoCodec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r>
                          <w:t>Msg_voice_data_handler</w:t>
                        </w:r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Add_buddy_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8" o:spid="_x0000_s1044" style="position:absolute;top:3799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GYb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Cx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LAGYb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del_buddy_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5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6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7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8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3" o:spid="_x0000_s1049" type="#_x0000_t32" style="position:absolute;left:11963;top:16230;width:5563;height:240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uy98UAAADbAAAADwAAAGRycy9kb3ducmV2LnhtbESPzW7CMBCE75V4B2uRuBWHpqAqxaAW&#10;tfyIU9MeelzF2zglXke2gfD2GKlSj6OZ+UYzX/a2FSfyoXGsYDLOQBBXTjdcK/j6fL9/AhEissbW&#10;MSm4UIDlYnA3x0K7M3/QqYy1SBAOBSowMXaFlKEyZDGMXUecvB/nLcYkfS21x3OC21Y+ZNlMWmw4&#10;LRjsaGWoOpRHq2Ba5rvN3nxrv23X/vcxv7ytX1dKjYb9yzOISH38D/+1t1pBnsPtS/oB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6uy98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0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</w:p>
                    </w:txbxContent>
                  </v:textbox>
                </v:shape>
                <v:shape id="Text Box 36" o:spid="_x0000_s1051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n..1</w:t>
                        </w:r>
                      </w:p>
                    </w:txbxContent>
                  </v:textbox>
                </v:shape>
                <v:shape id="Text Box 36" o:spid="_x0000_s1052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</w:p>
                    </w:txbxContent>
                  </v:textbox>
                </v:shape>
                <v:shape id="Straight Arrow Connector 39" o:spid="_x0000_s1053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4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5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6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7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4" o:spid="_x0000_s1058" type="#_x0000_t32" style="position:absolute;left:5981;top:37642;width:11545;height:49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3lDGAAAA2wAAAA8AAAAAAAAA&#10;AAAAAAAAoQIAAGRycy9kb3ducmV2LnhtbFBLBQYAAAAABAAEAPkAAACUAwAAAAA=&#10;" strokecolor="#1cade4 [3204]" strokeweight=".5pt">
                  <v:stroke endarrow="block" joinstyle="miter"/>
                </v:shape>
                <v:shape id="Straight Arrow Connector 45" o:spid="_x0000_s1059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60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61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62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shape id="Straight Arrow Connector 49" o:spid="_x0000_s1063" type="#_x0000_t32" style="position:absolute;left:11963;top:5715;width:6248;height:3456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Cf8QAAADbAAAADwAAAGRycy9kb3ducmV2LnhtbESP3WoCMRSE7wu+QzhCb0QTpfi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YJ/xAAAANsAAAAPAAAAAAAAAAAA&#10;AAAAAKECAABkcnMvZG93bnJldi54bWxQSwUGAAAAAAQABAD5AAAAkgMAAAAA&#10;" strokecolor="black [3213]" strokeweight=".5pt">
                  <v:stroke endarrow="block" joinstyle="miter"/>
                </v:shape>
                <v:rect id="Rectangle 50" o:spid="_x0000_s1064" style="position:absolute;top:45691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</w:p>
                    </w:txbxContent>
                  </v:textbox>
                </v:rect>
                <v:rect id="Rectangle 51" o:spid="_x0000_s1065" style="position:absolute;top:536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</w:p>
                    </w:txbxContent>
                  </v:textbox>
                </v:rect>
                <v:shape id="Straight Arrow Connector 52" o:spid="_x0000_s1066" type="#_x0000_t32" style="position:absolute;left:5981;top:37642;width:11545;height:8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7" type="#_x0000_t32" style="position:absolute;left:5981;top:37642;width:11545;height:16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8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9" type="#_x0000_t32" style="position:absolute;left:11963;top:5715;width:6248;height:502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70" type="#_x0000_t32" style="position:absolute;left:11963;top:16230;width:5563;height:31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71" type="#_x0000_t32" style="position:absolute;left:11963;top:16230;width:5563;height:397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430995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72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">
                <v:shape id="_x0000_s1073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4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Credentials.json</w:t>
                        </w:r>
                      </w:p>
                    </w:txbxContent>
                  </v:textbox>
                </v:rect>
                <v:rect id="Rectangle 104" o:spid="_x0000_s1075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Name_key.json</w:t>
                        </w:r>
                      </w:p>
                    </w:txbxContent>
                  </v:textbox>
                </v:rect>
                <v:shape id="Straight Arrow Connector 105" o:spid="_x0000_s1076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7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8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9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80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81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82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83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4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52C" w:rsidRDefault="004B552C">
      <w:pPr>
        <w:spacing w:after="0" w:line="240" w:lineRule="auto"/>
      </w:pPr>
      <w:r>
        <w:separator/>
      </w:r>
    </w:p>
  </w:endnote>
  <w:endnote w:type="continuationSeparator" w:id="0">
    <w:p w:rsidR="004B552C" w:rsidRDefault="004B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90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52C" w:rsidRDefault="004B552C">
      <w:pPr>
        <w:spacing w:after="0" w:line="240" w:lineRule="auto"/>
      </w:pPr>
      <w:r>
        <w:separator/>
      </w:r>
    </w:p>
  </w:footnote>
  <w:footnote w:type="continuationSeparator" w:id="0">
    <w:p w:rsidR="004B552C" w:rsidRDefault="004B5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A0F9B"/>
    <w:rsid w:val="000A11EB"/>
    <w:rsid w:val="000A2816"/>
    <w:rsid w:val="000A6F80"/>
    <w:rsid w:val="00123E1E"/>
    <w:rsid w:val="0013591F"/>
    <w:rsid w:val="001541AD"/>
    <w:rsid w:val="00171FD3"/>
    <w:rsid w:val="001E190A"/>
    <w:rsid w:val="00216BF8"/>
    <w:rsid w:val="0024640E"/>
    <w:rsid w:val="00255756"/>
    <w:rsid w:val="002A07CD"/>
    <w:rsid w:val="002C1B16"/>
    <w:rsid w:val="003065FE"/>
    <w:rsid w:val="00316593"/>
    <w:rsid w:val="00365BE4"/>
    <w:rsid w:val="00375D0C"/>
    <w:rsid w:val="003957DF"/>
    <w:rsid w:val="00430995"/>
    <w:rsid w:val="004B552C"/>
    <w:rsid w:val="004C533A"/>
    <w:rsid w:val="004D11D4"/>
    <w:rsid w:val="005A348B"/>
    <w:rsid w:val="005E4288"/>
    <w:rsid w:val="00753A21"/>
    <w:rsid w:val="00766BF3"/>
    <w:rsid w:val="00771F16"/>
    <w:rsid w:val="0078294C"/>
    <w:rsid w:val="00832D1E"/>
    <w:rsid w:val="00882997"/>
    <w:rsid w:val="008B1491"/>
    <w:rsid w:val="008B577C"/>
    <w:rsid w:val="008B6008"/>
    <w:rsid w:val="008B75C0"/>
    <w:rsid w:val="00914A5C"/>
    <w:rsid w:val="00971DEC"/>
    <w:rsid w:val="00986FB5"/>
    <w:rsid w:val="009E6601"/>
    <w:rsid w:val="009F0F79"/>
    <w:rsid w:val="00AF4FDD"/>
    <w:rsid w:val="00B50E44"/>
    <w:rsid w:val="00B54957"/>
    <w:rsid w:val="00B61F44"/>
    <w:rsid w:val="00B64B70"/>
    <w:rsid w:val="00B66857"/>
    <w:rsid w:val="00BA3B94"/>
    <w:rsid w:val="00C07BE9"/>
    <w:rsid w:val="00C43150"/>
    <w:rsid w:val="00C571C9"/>
    <w:rsid w:val="00C65906"/>
    <w:rsid w:val="00C90F00"/>
    <w:rsid w:val="00D0313A"/>
    <w:rsid w:val="00D46B44"/>
    <w:rsid w:val="00E166D7"/>
    <w:rsid w:val="00F8783F"/>
    <w:rsid w:val="00F9577D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MAX17043_Particle_Library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pypi.python.org/pypi/xtea/0.4.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lcm-proj.github.io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7645</TotalTime>
  <Pages>9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23</cp:revision>
  <dcterms:created xsi:type="dcterms:W3CDTF">2017-08-16T02:45:00Z</dcterms:created>
  <dcterms:modified xsi:type="dcterms:W3CDTF">2017-10-30T15:04:00Z</dcterms:modified>
</cp:coreProperties>
</file>